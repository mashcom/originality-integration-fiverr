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9374956"/>
        <w:docPartObj>
          <w:docPartGallery w:val="Cover Pages"/>
          <w:docPartUnique/>
        </w:docPartObj>
      </w:sdtPr>
      <w:sdtEndPr>
        <w:rPr>
          <w:rFonts w:cs="Airbnb Cereal App"/>
          <w:caps/>
        </w:rPr>
      </w:sdtEndPr>
      <w:sdtContent>
        <w:p w14:paraId="7D85E913" w14:textId="7149F797" w:rsidR="00CB396A" w:rsidRDefault="00CB396A">
          <w:r>
            <w:rPr>
              <w:noProof/>
            </w:rPr>
            <mc:AlternateContent>
              <mc:Choice Requires="wps">
                <w:drawing>
                  <wp:anchor distT="0" distB="0" distL="114300" distR="114300" simplePos="0" relativeHeight="251659264" behindDoc="1" locked="0" layoutInCell="1" allowOverlap="0" wp14:anchorId="154B76FD" wp14:editId="4705223B">
                    <wp:simplePos x="0" y="0"/>
                    <wp:positionH relativeFrom="page">
                      <wp:align>left</wp:align>
                    </wp:positionH>
                    <wp:positionV relativeFrom="page">
                      <wp:posOffset>7620</wp:posOffset>
                    </wp:positionV>
                    <wp:extent cx="7764780" cy="9593580"/>
                    <wp:effectExtent l="0" t="0" r="7620" b="7620"/>
                    <wp:wrapNone/>
                    <wp:docPr id="1" name="Text Box 1" descr="Cover page layout"/>
                    <wp:cNvGraphicFramePr/>
                    <a:graphic xmlns:a="http://schemas.openxmlformats.org/drawingml/2006/main">
                      <a:graphicData uri="http://schemas.microsoft.com/office/word/2010/wordprocessingShape">
                        <wps:wsp>
                          <wps:cNvSpPr txBox="1"/>
                          <wps:spPr>
                            <a:xfrm>
                              <a:off x="0" y="0"/>
                              <a:ext cx="7764780" cy="9593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2240"/>
                                </w:tblGrid>
                                <w:tr w:rsidR="00CB396A" w14:paraId="68E35CE5" w14:textId="77777777">
                                  <w:trPr>
                                    <w:trHeight w:hRule="exact" w:val="9360"/>
                                  </w:trPr>
                                  <w:tc>
                                    <w:tcPr>
                                      <w:tcW w:w="9350" w:type="dxa"/>
                                    </w:tcPr>
                                    <w:p w14:paraId="0DB16103" w14:textId="77777777" w:rsidR="00CB396A" w:rsidRDefault="00CB396A">
                                      <w:r>
                                        <w:rPr>
                                          <w:noProof/>
                                        </w:rPr>
                                        <w:drawing>
                                          <wp:inline distT="0" distB="0" distL="0" distR="0" wp14:anchorId="4471AC4A" wp14:editId="1D5A6EAC">
                                            <wp:extent cx="7772400" cy="5961337"/>
                                            <wp:effectExtent l="0" t="0" r="0" b="190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l="6863" r="6863"/>
                                                    <a:stretch>
                                                      <a:fillRect/>
                                                    </a:stretch>
                                                  </pic:blipFill>
                                                  <pic:spPr bwMode="auto">
                                                    <a:xfrm>
                                                      <a:off x="0" y="0"/>
                                                      <a:ext cx="7782679" cy="5969221"/>
                                                    </a:xfrm>
                                                    <a:prstGeom prst="rect">
                                                      <a:avLst/>
                                                    </a:prstGeom>
                                                    <a:ln>
                                                      <a:noFill/>
                                                    </a:ln>
                                                    <a:extLst>
                                                      <a:ext uri="{53640926-AAD7-44D8-BBD7-CCE9431645EC}">
                                                        <a14:shadowObscured xmlns:a14="http://schemas.microsoft.com/office/drawing/2010/main"/>
                                                      </a:ext>
                                                    </a:extLst>
                                                  </pic:spPr>
                                                </pic:pic>
                                              </a:graphicData>
                                            </a:graphic>
                                          </wp:inline>
                                        </w:drawing>
                                      </w:r>
                                    </w:p>
                                  </w:tc>
                                </w:tr>
                                <w:tr w:rsidR="00CB396A" w14:paraId="3F629363" w14:textId="77777777">
                                  <w:trPr>
                                    <w:trHeight w:hRule="exact" w:val="4320"/>
                                  </w:trPr>
                                  <w:tc>
                                    <w:tcPr>
                                      <w:tcW w:w="9350" w:type="dxa"/>
                                      <w:shd w:val="clear" w:color="auto" w:fill="2C283A" w:themeFill="text2"/>
                                      <w:vAlign w:val="center"/>
                                    </w:tcPr>
                                    <w:p w14:paraId="756FAEDB" w14:textId="5707236E" w:rsidR="00CB396A" w:rsidRPr="00BA677C" w:rsidRDefault="00CB396A">
                                      <w:pPr>
                                        <w:pStyle w:val="NoSpacing"/>
                                        <w:spacing w:before="200" w:line="216" w:lineRule="auto"/>
                                        <w:ind w:left="720" w:right="720"/>
                                        <w:rPr>
                                          <w:rFonts w:ascii="Inter" w:hAnsi="Inter" w:cs="Airbnb Cereal App Black"/>
                                          <w:b/>
                                          <w:bCs/>
                                          <w:color w:val="FFFFFF" w:themeColor="background1"/>
                                          <w:sz w:val="40"/>
                                          <w:szCs w:val="40"/>
                                        </w:rPr>
                                      </w:pPr>
                                      <w:sdt>
                                        <w:sdtPr>
                                          <w:rPr>
                                            <w:rFonts w:ascii="Inter" w:hAnsi="Inter" w:cs="Airbnb Cereal App Black"/>
                                            <w:b/>
                                            <w:bCs/>
                                            <w:color w:val="FFFFFF" w:themeColor="background1"/>
                                            <w:sz w:val="40"/>
                                            <w:szCs w:val="40"/>
                                          </w:rPr>
                                          <w:alias w:val="Title"/>
                                          <w:tag w:val=""/>
                                          <w:id w:val="739824258"/>
                                          <w:placeholder>
                                            <w:docPart w:val="11544B872C1949B8A03CC8CC10A01DA3"/>
                                          </w:placeholder>
                                          <w:dataBinding w:prefixMappings="xmlns:ns0='http://purl.org/dc/elements/1.1/' xmlns:ns1='http://schemas.openxmlformats.org/package/2006/metadata/core-properties' " w:xpath="/ns1:coreProperties[1]/ns0:title[1]" w:storeItemID="{6C3C8BC8-F283-45AE-878A-BAB7291924A1}"/>
                                          <w:text/>
                                        </w:sdtPr>
                                        <w:sdtContent>
                                          <w:r w:rsidRPr="00BA677C">
                                            <w:rPr>
                                              <w:rFonts w:ascii="Inter" w:hAnsi="Inter" w:cs="Airbnb Cereal App Black"/>
                                              <w:b/>
                                              <w:bCs/>
                                              <w:color w:val="FFFFFF" w:themeColor="background1"/>
                                              <w:sz w:val="40"/>
                                              <w:szCs w:val="40"/>
                                            </w:rPr>
                                            <w:t>PROPOSAL FOR ONLINE BUS BOOKING SYSTEM</w:t>
                                          </w:r>
                                        </w:sdtContent>
                                      </w:sdt>
                                    </w:p>
                                    <w:p w14:paraId="5893F674" w14:textId="3AF6F251" w:rsidR="00CB396A" w:rsidRDefault="00CB396A">
                                      <w:pPr>
                                        <w:pStyle w:val="NoSpacing"/>
                                        <w:spacing w:before="240"/>
                                        <w:ind w:left="720" w:right="720"/>
                                        <w:rPr>
                                          <w:color w:val="FFFFFF" w:themeColor="background1"/>
                                          <w:sz w:val="32"/>
                                          <w:szCs w:val="32"/>
                                        </w:rPr>
                                      </w:pPr>
                                      <w:sdt>
                                        <w:sdtPr>
                                          <w:rPr>
                                            <w:rFonts w:ascii="Inter" w:hAnsi="Inter" w:cs="Airbnb Cereal App Black"/>
                                            <w:b/>
                                            <w:bCs/>
                                            <w:color w:val="FFFFFF" w:themeColor="background1"/>
                                            <w:sz w:val="24"/>
                                            <w:szCs w:val="24"/>
                                          </w:rPr>
                                          <w:alias w:val="Subtitle"/>
                                          <w:tag w:val=""/>
                                          <w:id w:val="1143089448"/>
                                          <w:placeholder>
                                            <w:docPart w:val="80CE9B20E81D4165A631BE570DDD2A9A"/>
                                          </w:placeholder>
                                          <w:dataBinding w:prefixMappings="xmlns:ns0='http://purl.org/dc/elements/1.1/' xmlns:ns1='http://schemas.openxmlformats.org/package/2006/metadata/core-properties' " w:xpath="/ns1:coreProperties[1]/ns0:subject[1]" w:storeItemID="{6C3C8BC8-F283-45AE-878A-BAB7291924A1}"/>
                                          <w:text/>
                                        </w:sdtPr>
                                        <w:sdtContent>
                                          <w:r w:rsidRPr="00BA677C">
                                            <w:rPr>
                                              <w:rFonts w:ascii="Inter" w:hAnsi="Inter" w:cs="Airbnb Cereal App Black"/>
                                              <w:b/>
                                              <w:bCs/>
                                              <w:color w:val="FFFFFF" w:themeColor="background1"/>
                                              <w:sz w:val="24"/>
                                              <w:szCs w:val="24"/>
                                            </w:rPr>
                                            <w:t>For Stallion Cruise</w:t>
                                          </w:r>
                                        </w:sdtContent>
                                      </w:sdt>
                                    </w:p>
                                  </w:tc>
                                </w:tr>
                                <w:tr w:rsidR="00CB396A" w14:paraId="2DD4F42B" w14:textId="77777777">
                                  <w:trPr>
                                    <w:trHeight w:hRule="exact" w:val="720"/>
                                  </w:trPr>
                                  <w:tc>
                                    <w:tcPr>
                                      <w:tcW w:w="9350" w:type="dxa"/>
                                      <w:shd w:val="clear" w:color="auto" w:fill="F3533F" w:themeFill="accent6"/>
                                    </w:tcPr>
                                    <w:tbl>
                                      <w:tblPr>
                                        <w:tblW w:w="5000" w:type="pct"/>
                                        <w:tblCellMar>
                                          <w:left w:w="0" w:type="dxa"/>
                                          <w:right w:w="0" w:type="dxa"/>
                                        </w:tblCellMar>
                                        <w:tblLook w:val="04A0" w:firstRow="1" w:lastRow="0" w:firstColumn="1" w:lastColumn="0" w:noHBand="0" w:noVBand="1"/>
                                        <w:tblDescription w:val="Cover page info"/>
                                      </w:tblPr>
                                      <w:tblGrid>
                                        <w:gridCol w:w="4080"/>
                                        <w:gridCol w:w="4080"/>
                                        <w:gridCol w:w="4080"/>
                                      </w:tblGrid>
                                      <w:tr w:rsidR="00BA677C" w14:paraId="095DF926" w14:textId="77777777">
                                        <w:trPr>
                                          <w:trHeight w:hRule="exact" w:val="720"/>
                                        </w:trPr>
                                        <w:tc>
                                          <w:tcPr>
                                            <w:tcW w:w="3590" w:type="dxa"/>
                                            <w:vAlign w:val="center"/>
                                          </w:tcPr>
                                          <w:p w14:paraId="43BD0F3C" w14:textId="21EDC277" w:rsidR="00CB396A" w:rsidRPr="00CB396A" w:rsidRDefault="00CB396A">
                                            <w:pPr>
                                              <w:pStyle w:val="NoSpacing"/>
                                              <w:ind w:left="720" w:right="144"/>
                                              <w:rPr>
                                                <w:b/>
                                                <w:bCs/>
                                                <w:color w:val="FFFFFF" w:themeColor="background1"/>
                                              </w:rPr>
                                            </w:pPr>
                                            <w:sdt>
                                              <w:sdtPr>
                                                <w:rPr>
                                                  <w:rFonts w:ascii="Inter" w:hAnsi="Inter"/>
                                                  <w:b/>
                                                  <w:bCs/>
                                                  <w:color w:val="FFFFFF" w:themeColor="background1"/>
                                                </w:rPr>
                                                <w:alias w:val="Author"/>
                                                <w:tag w:val=""/>
                                                <w:id w:val="942812742"/>
                                                <w:placeholder>
                                                  <w:docPart w:val="DEE8D9B2E4424ED58353DD49460EC448"/>
                                                </w:placeholder>
                                                <w:dataBinding w:prefixMappings="xmlns:ns0='http://purl.org/dc/elements/1.1/' xmlns:ns1='http://schemas.openxmlformats.org/package/2006/metadata/core-properties' " w:xpath="/ns1:coreProperties[1]/ns0:creator[1]" w:storeItemID="{6C3C8BC8-F283-45AE-878A-BAB7291924A1}"/>
                                                <w:text/>
                                              </w:sdtPr>
                                              <w:sdtContent>
                                                <w:r w:rsidRPr="00CB396A">
                                                  <w:rPr>
                                                    <w:rFonts w:ascii="Inter" w:hAnsi="Inter"/>
                                                    <w:b/>
                                                    <w:bCs/>
                                                    <w:color w:val="FFFFFF" w:themeColor="background1"/>
                                                  </w:rPr>
                                                  <w:t>MASHCOM SOFTWORKS</w:t>
                                                </w:r>
                                              </w:sdtContent>
                                            </w:sdt>
                                          </w:p>
                                        </w:tc>
                                        <w:tc>
                                          <w:tcPr>
                                            <w:tcW w:w="3591" w:type="dxa"/>
                                            <w:vAlign w:val="center"/>
                                          </w:tcPr>
                                          <w:sdt>
                                            <w:sdtPr>
                                              <w:rPr>
                                                <w:rFonts w:ascii="Inter" w:hAnsi="Inter"/>
                                                <w:color w:val="FFFFFF" w:themeColor="background1"/>
                                              </w:rPr>
                                              <w:alias w:val="Date"/>
                                              <w:tag w:val=""/>
                                              <w:id w:val="748164578"/>
                                              <w:placeholder>
                                                <w:docPart w:val="B39CAF16CE7C4A9FAB1B4A9CF34CAB41"/>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46FE5B92" w14:textId="09495496" w:rsidR="00CB396A" w:rsidRDefault="00CB396A">
                                                <w:pPr>
                                                  <w:pStyle w:val="NoSpacing"/>
                                                  <w:ind w:left="144" w:right="144"/>
                                                  <w:jc w:val="center"/>
                                                  <w:rPr>
                                                    <w:color w:val="FFFFFF" w:themeColor="background1"/>
                                                  </w:rPr>
                                                </w:pPr>
                                                <w:r w:rsidRPr="00CB396A">
                                                  <w:rPr>
                                                    <w:rFonts w:ascii="Inter" w:hAnsi="Inter"/>
                                                    <w:color w:val="FFFFFF" w:themeColor="background1"/>
                                                  </w:rPr>
                                                  <w:t>8/29/22</w:t>
                                                </w:r>
                                              </w:p>
                                            </w:sdtContent>
                                          </w:sdt>
                                        </w:tc>
                                        <w:sdt>
                                          <w:sdtPr>
                                            <w:rPr>
                                              <w:rFonts w:ascii="Inter" w:hAnsi="Inter"/>
                                              <w:b/>
                                              <w:bCs/>
                                              <w:color w:val="FFFFFF" w:themeColor="background1"/>
                                            </w:rPr>
                                            <w:alias w:val="Course title"/>
                                            <w:tag w:val=""/>
                                            <w:id w:val="-15923909"/>
                                            <w:placeholder>
                                              <w:docPart w:val="7AD5CE6EF31A42BA8AD2E242CF7184A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70BC3A9" w14:textId="629062AE" w:rsidR="00CB396A" w:rsidRPr="00954A52" w:rsidRDefault="00BE5264">
                                                <w:pPr>
                                                  <w:pStyle w:val="NoSpacing"/>
                                                  <w:ind w:left="144" w:right="720"/>
                                                  <w:jc w:val="right"/>
                                                  <w:rPr>
                                                    <w:b/>
                                                    <w:bCs/>
                                                    <w:color w:val="FFFFFF" w:themeColor="background1"/>
                                                  </w:rPr>
                                                </w:pPr>
                                                <w:r w:rsidRPr="00954A52">
                                                  <w:rPr>
                                                    <w:rFonts w:ascii="Inter" w:hAnsi="Inter"/>
                                                    <w:b/>
                                                    <w:bCs/>
                                                    <w:color w:val="FFFFFF" w:themeColor="background1"/>
                                                  </w:rPr>
                                                  <w:t>https://mashcom.co.zw</w:t>
                                                </w:r>
                                              </w:p>
                                            </w:tc>
                                          </w:sdtContent>
                                        </w:sdt>
                                      </w:tr>
                                    </w:tbl>
                                    <w:p w14:paraId="752BD69B" w14:textId="77777777" w:rsidR="00CB396A" w:rsidRDefault="00CB396A"/>
                                  </w:tc>
                                </w:tr>
                              </w:tbl>
                              <w:p w14:paraId="5DA7D2D6" w14:textId="77777777" w:rsidR="00CB396A" w:rsidRPr="00BE5264" w:rsidRDefault="00CB396A">
                                <w:pPr>
                                  <w:rPr>
                                    <w:lang w:val="en-ZW"/>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4B76FD" id="_x0000_t202" coordsize="21600,21600" o:spt="202" path="m,l,21600r21600,l21600,xe">
                    <v:stroke joinstyle="miter"/>
                    <v:path gradientshapeok="t" o:connecttype="rect"/>
                  </v:shapetype>
                  <v:shape id="Text Box 1" o:spid="_x0000_s1026" type="#_x0000_t202" alt="Cover page layout" style="position:absolute;margin-left:0;margin-top:.6pt;width:611.4pt;height:755.4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2240"/>
                          </w:tblGrid>
                          <w:tr w:rsidR="00CB396A" w14:paraId="68E35CE5" w14:textId="77777777">
                            <w:trPr>
                              <w:trHeight w:hRule="exact" w:val="9360"/>
                            </w:trPr>
                            <w:tc>
                              <w:tcPr>
                                <w:tcW w:w="9350" w:type="dxa"/>
                              </w:tcPr>
                              <w:p w14:paraId="0DB16103" w14:textId="77777777" w:rsidR="00CB396A" w:rsidRDefault="00CB396A">
                                <w:r>
                                  <w:rPr>
                                    <w:noProof/>
                                  </w:rPr>
                                  <w:drawing>
                                    <wp:inline distT="0" distB="0" distL="0" distR="0" wp14:anchorId="4471AC4A" wp14:editId="1D5A6EAC">
                                      <wp:extent cx="7772400" cy="5961337"/>
                                      <wp:effectExtent l="0" t="0" r="0" b="190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l="6863" r="6863"/>
                                              <a:stretch>
                                                <a:fillRect/>
                                              </a:stretch>
                                            </pic:blipFill>
                                            <pic:spPr bwMode="auto">
                                              <a:xfrm>
                                                <a:off x="0" y="0"/>
                                                <a:ext cx="7782679" cy="5969221"/>
                                              </a:xfrm>
                                              <a:prstGeom prst="rect">
                                                <a:avLst/>
                                              </a:prstGeom>
                                              <a:ln>
                                                <a:noFill/>
                                              </a:ln>
                                              <a:extLst>
                                                <a:ext uri="{53640926-AAD7-44D8-BBD7-CCE9431645EC}">
                                                  <a14:shadowObscured xmlns:a14="http://schemas.microsoft.com/office/drawing/2010/main"/>
                                                </a:ext>
                                              </a:extLst>
                                            </pic:spPr>
                                          </pic:pic>
                                        </a:graphicData>
                                      </a:graphic>
                                    </wp:inline>
                                  </w:drawing>
                                </w:r>
                              </w:p>
                            </w:tc>
                          </w:tr>
                          <w:tr w:rsidR="00CB396A" w14:paraId="3F629363" w14:textId="77777777">
                            <w:trPr>
                              <w:trHeight w:hRule="exact" w:val="4320"/>
                            </w:trPr>
                            <w:tc>
                              <w:tcPr>
                                <w:tcW w:w="9350" w:type="dxa"/>
                                <w:shd w:val="clear" w:color="auto" w:fill="2C283A" w:themeFill="text2"/>
                                <w:vAlign w:val="center"/>
                              </w:tcPr>
                              <w:p w14:paraId="756FAEDB" w14:textId="5707236E" w:rsidR="00CB396A" w:rsidRPr="00BA677C" w:rsidRDefault="00CB396A">
                                <w:pPr>
                                  <w:pStyle w:val="NoSpacing"/>
                                  <w:spacing w:before="200" w:line="216" w:lineRule="auto"/>
                                  <w:ind w:left="720" w:right="720"/>
                                  <w:rPr>
                                    <w:rFonts w:ascii="Inter" w:hAnsi="Inter" w:cs="Airbnb Cereal App Black"/>
                                    <w:b/>
                                    <w:bCs/>
                                    <w:color w:val="FFFFFF" w:themeColor="background1"/>
                                    <w:sz w:val="40"/>
                                    <w:szCs w:val="40"/>
                                  </w:rPr>
                                </w:pPr>
                                <w:sdt>
                                  <w:sdtPr>
                                    <w:rPr>
                                      <w:rFonts w:ascii="Inter" w:hAnsi="Inter" w:cs="Airbnb Cereal App Black"/>
                                      <w:b/>
                                      <w:bCs/>
                                      <w:color w:val="FFFFFF" w:themeColor="background1"/>
                                      <w:sz w:val="40"/>
                                      <w:szCs w:val="40"/>
                                    </w:rPr>
                                    <w:alias w:val="Title"/>
                                    <w:tag w:val=""/>
                                    <w:id w:val="739824258"/>
                                    <w:placeholder>
                                      <w:docPart w:val="11544B872C1949B8A03CC8CC10A01DA3"/>
                                    </w:placeholder>
                                    <w:dataBinding w:prefixMappings="xmlns:ns0='http://purl.org/dc/elements/1.1/' xmlns:ns1='http://schemas.openxmlformats.org/package/2006/metadata/core-properties' " w:xpath="/ns1:coreProperties[1]/ns0:title[1]" w:storeItemID="{6C3C8BC8-F283-45AE-878A-BAB7291924A1}"/>
                                    <w:text/>
                                  </w:sdtPr>
                                  <w:sdtContent>
                                    <w:r w:rsidRPr="00BA677C">
                                      <w:rPr>
                                        <w:rFonts w:ascii="Inter" w:hAnsi="Inter" w:cs="Airbnb Cereal App Black"/>
                                        <w:b/>
                                        <w:bCs/>
                                        <w:color w:val="FFFFFF" w:themeColor="background1"/>
                                        <w:sz w:val="40"/>
                                        <w:szCs w:val="40"/>
                                      </w:rPr>
                                      <w:t>PROPOSAL FOR ONLINE BUS BOOKING SYSTEM</w:t>
                                    </w:r>
                                  </w:sdtContent>
                                </w:sdt>
                              </w:p>
                              <w:p w14:paraId="5893F674" w14:textId="3AF6F251" w:rsidR="00CB396A" w:rsidRDefault="00CB396A">
                                <w:pPr>
                                  <w:pStyle w:val="NoSpacing"/>
                                  <w:spacing w:before="240"/>
                                  <w:ind w:left="720" w:right="720"/>
                                  <w:rPr>
                                    <w:color w:val="FFFFFF" w:themeColor="background1"/>
                                    <w:sz w:val="32"/>
                                    <w:szCs w:val="32"/>
                                  </w:rPr>
                                </w:pPr>
                                <w:sdt>
                                  <w:sdtPr>
                                    <w:rPr>
                                      <w:rFonts w:ascii="Inter" w:hAnsi="Inter" w:cs="Airbnb Cereal App Black"/>
                                      <w:b/>
                                      <w:bCs/>
                                      <w:color w:val="FFFFFF" w:themeColor="background1"/>
                                      <w:sz w:val="24"/>
                                      <w:szCs w:val="24"/>
                                    </w:rPr>
                                    <w:alias w:val="Subtitle"/>
                                    <w:tag w:val=""/>
                                    <w:id w:val="1143089448"/>
                                    <w:placeholder>
                                      <w:docPart w:val="80CE9B20E81D4165A631BE570DDD2A9A"/>
                                    </w:placeholder>
                                    <w:dataBinding w:prefixMappings="xmlns:ns0='http://purl.org/dc/elements/1.1/' xmlns:ns1='http://schemas.openxmlformats.org/package/2006/metadata/core-properties' " w:xpath="/ns1:coreProperties[1]/ns0:subject[1]" w:storeItemID="{6C3C8BC8-F283-45AE-878A-BAB7291924A1}"/>
                                    <w:text/>
                                  </w:sdtPr>
                                  <w:sdtContent>
                                    <w:r w:rsidRPr="00BA677C">
                                      <w:rPr>
                                        <w:rFonts w:ascii="Inter" w:hAnsi="Inter" w:cs="Airbnb Cereal App Black"/>
                                        <w:b/>
                                        <w:bCs/>
                                        <w:color w:val="FFFFFF" w:themeColor="background1"/>
                                        <w:sz w:val="24"/>
                                        <w:szCs w:val="24"/>
                                      </w:rPr>
                                      <w:t>For Stallion Cruise</w:t>
                                    </w:r>
                                  </w:sdtContent>
                                </w:sdt>
                              </w:p>
                            </w:tc>
                          </w:tr>
                          <w:tr w:rsidR="00CB396A" w14:paraId="2DD4F42B" w14:textId="77777777">
                            <w:trPr>
                              <w:trHeight w:hRule="exact" w:val="720"/>
                            </w:trPr>
                            <w:tc>
                              <w:tcPr>
                                <w:tcW w:w="9350" w:type="dxa"/>
                                <w:shd w:val="clear" w:color="auto" w:fill="F3533F" w:themeFill="accent6"/>
                              </w:tcPr>
                              <w:tbl>
                                <w:tblPr>
                                  <w:tblW w:w="5000" w:type="pct"/>
                                  <w:tblCellMar>
                                    <w:left w:w="0" w:type="dxa"/>
                                    <w:right w:w="0" w:type="dxa"/>
                                  </w:tblCellMar>
                                  <w:tblLook w:val="04A0" w:firstRow="1" w:lastRow="0" w:firstColumn="1" w:lastColumn="0" w:noHBand="0" w:noVBand="1"/>
                                  <w:tblDescription w:val="Cover page info"/>
                                </w:tblPr>
                                <w:tblGrid>
                                  <w:gridCol w:w="4080"/>
                                  <w:gridCol w:w="4080"/>
                                  <w:gridCol w:w="4080"/>
                                </w:tblGrid>
                                <w:tr w:rsidR="00BA677C" w14:paraId="095DF926" w14:textId="77777777">
                                  <w:trPr>
                                    <w:trHeight w:hRule="exact" w:val="720"/>
                                  </w:trPr>
                                  <w:tc>
                                    <w:tcPr>
                                      <w:tcW w:w="3590" w:type="dxa"/>
                                      <w:vAlign w:val="center"/>
                                    </w:tcPr>
                                    <w:p w14:paraId="43BD0F3C" w14:textId="21EDC277" w:rsidR="00CB396A" w:rsidRPr="00CB396A" w:rsidRDefault="00CB396A">
                                      <w:pPr>
                                        <w:pStyle w:val="NoSpacing"/>
                                        <w:ind w:left="720" w:right="144"/>
                                        <w:rPr>
                                          <w:b/>
                                          <w:bCs/>
                                          <w:color w:val="FFFFFF" w:themeColor="background1"/>
                                        </w:rPr>
                                      </w:pPr>
                                      <w:sdt>
                                        <w:sdtPr>
                                          <w:rPr>
                                            <w:rFonts w:ascii="Inter" w:hAnsi="Inter"/>
                                            <w:b/>
                                            <w:bCs/>
                                            <w:color w:val="FFFFFF" w:themeColor="background1"/>
                                          </w:rPr>
                                          <w:alias w:val="Author"/>
                                          <w:tag w:val=""/>
                                          <w:id w:val="942812742"/>
                                          <w:placeholder>
                                            <w:docPart w:val="DEE8D9B2E4424ED58353DD49460EC448"/>
                                          </w:placeholder>
                                          <w:dataBinding w:prefixMappings="xmlns:ns0='http://purl.org/dc/elements/1.1/' xmlns:ns1='http://schemas.openxmlformats.org/package/2006/metadata/core-properties' " w:xpath="/ns1:coreProperties[1]/ns0:creator[1]" w:storeItemID="{6C3C8BC8-F283-45AE-878A-BAB7291924A1}"/>
                                          <w:text/>
                                        </w:sdtPr>
                                        <w:sdtContent>
                                          <w:r w:rsidRPr="00CB396A">
                                            <w:rPr>
                                              <w:rFonts w:ascii="Inter" w:hAnsi="Inter"/>
                                              <w:b/>
                                              <w:bCs/>
                                              <w:color w:val="FFFFFF" w:themeColor="background1"/>
                                            </w:rPr>
                                            <w:t>MASHCOM SOFTWORKS</w:t>
                                          </w:r>
                                        </w:sdtContent>
                                      </w:sdt>
                                    </w:p>
                                  </w:tc>
                                  <w:tc>
                                    <w:tcPr>
                                      <w:tcW w:w="3591" w:type="dxa"/>
                                      <w:vAlign w:val="center"/>
                                    </w:tcPr>
                                    <w:sdt>
                                      <w:sdtPr>
                                        <w:rPr>
                                          <w:rFonts w:ascii="Inter" w:hAnsi="Inter"/>
                                          <w:color w:val="FFFFFF" w:themeColor="background1"/>
                                        </w:rPr>
                                        <w:alias w:val="Date"/>
                                        <w:tag w:val=""/>
                                        <w:id w:val="748164578"/>
                                        <w:placeholder>
                                          <w:docPart w:val="B39CAF16CE7C4A9FAB1B4A9CF34CAB41"/>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46FE5B92" w14:textId="09495496" w:rsidR="00CB396A" w:rsidRDefault="00CB396A">
                                          <w:pPr>
                                            <w:pStyle w:val="NoSpacing"/>
                                            <w:ind w:left="144" w:right="144"/>
                                            <w:jc w:val="center"/>
                                            <w:rPr>
                                              <w:color w:val="FFFFFF" w:themeColor="background1"/>
                                            </w:rPr>
                                          </w:pPr>
                                          <w:r w:rsidRPr="00CB396A">
                                            <w:rPr>
                                              <w:rFonts w:ascii="Inter" w:hAnsi="Inter"/>
                                              <w:color w:val="FFFFFF" w:themeColor="background1"/>
                                            </w:rPr>
                                            <w:t>8/29/22</w:t>
                                          </w:r>
                                        </w:p>
                                      </w:sdtContent>
                                    </w:sdt>
                                  </w:tc>
                                  <w:sdt>
                                    <w:sdtPr>
                                      <w:rPr>
                                        <w:rFonts w:ascii="Inter" w:hAnsi="Inter"/>
                                        <w:b/>
                                        <w:bCs/>
                                        <w:color w:val="FFFFFF" w:themeColor="background1"/>
                                      </w:rPr>
                                      <w:alias w:val="Course title"/>
                                      <w:tag w:val=""/>
                                      <w:id w:val="-15923909"/>
                                      <w:placeholder>
                                        <w:docPart w:val="7AD5CE6EF31A42BA8AD2E242CF7184A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70BC3A9" w14:textId="629062AE" w:rsidR="00CB396A" w:rsidRPr="00954A52" w:rsidRDefault="00BE5264">
                                          <w:pPr>
                                            <w:pStyle w:val="NoSpacing"/>
                                            <w:ind w:left="144" w:right="720"/>
                                            <w:jc w:val="right"/>
                                            <w:rPr>
                                              <w:b/>
                                              <w:bCs/>
                                              <w:color w:val="FFFFFF" w:themeColor="background1"/>
                                            </w:rPr>
                                          </w:pPr>
                                          <w:r w:rsidRPr="00954A52">
                                            <w:rPr>
                                              <w:rFonts w:ascii="Inter" w:hAnsi="Inter"/>
                                              <w:b/>
                                              <w:bCs/>
                                              <w:color w:val="FFFFFF" w:themeColor="background1"/>
                                            </w:rPr>
                                            <w:t>https://mashcom.co.zw</w:t>
                                          </w:r>
                                        </w:p>
                                      </w:tc>
                                    </w:sdtContent>
                                  </w:sdt>
                                </w:tr>
                              </w:tbl>
                              <w:p w14:paraId="752BD69B" w14:textId="77777777" w:rsidR="00CB396A" w:rsidRDefault="00CB396A"/>
                            </w:tc>
                          </w:tr>
                        </w:tbl>
                        <w:p w14:paraId="5DA7D2D6" w14:textId="77777777" w:rsidR="00CB396A" w:rsidRPr="00BE5264" w:rsidRDefault="00CB396A">
                          <w:pPr>
                            <w:rPr>
                              <w:lang w:val="en-ZW"/>
                            </w:rPr>
                          </w:pPr>
                        </w:p>
                      </w:txbxContent>
                    </v:textbox>
                    <w10:wrap anchorx="page" anchory="page"/>
                  </v:shape>
                </w:pict>
              </mc:Fallback>
            </mc:AlternateContent>
          </w:r>
        </w:p>
        <w:p w14:paraId="01DFA222" w14:textId="3AE68859" w:rsidR="001273C1" w:rsidRPr="00017876" w:rsidRDefault="00CB396A" w:rsidP="00CB396A">
          <w:pPr>
            <w:rPr>
              <w:rFonts w:cs="Airbnb Cereal App"/>
            </w:rPr>
          </w:pPr>
          <w:r>
            <w:rPr>
              <w:rFonts w:ascii="Inter" w:hAnsi="Inter" w:cs="Airbnb Cereal App"/>
              <w:caps/>
            </w:rPr>
            <w:br w:type="page"/>
          </w:r>
        </w:p>
      </w:sdtContent>
    </w:sdt>
    <w:p w14:paraId="7B5BAFA4" w14:textId="77777777" w:rsidR="001273C1" w:rsidRPr="00017876" w:rsidRDefault="00000000">
      <w:pPr>
        <w:pStyle w:val="Heading1"/>
        <w:rPr>
          <w:rFonts w:cs="Airbnb Cereal App"/>
        </w:rPr>
      </w:pPr>
      <w:sdt>
        <w:sdtPr>
          <w:rPr>
            <w:rFonts w:cs="Airbnb Cereal App"/>
          </w:rPr>
          <w:alias w:val="Overview:"/>
          <w:tag w:val="Overview:"/>
          <w:id w:val="-1324508684"/>
          <w:placeholder>
            <w:docPart w:val="5B74EB4C464143E394AFBF8D8607C92E"/>
          </w:placeholder>
          <w:temporary/>
          <w:showingPlcHdr/>
          <w15:appearance w15:val="hidden"/>
        </w:sdtPr>
        <w:sdtContent>
          <w:r w:rsidR="00386778" w:rsidRPr="00017876">
            <w:rPr>
              <w:rFonts w:cs="Airbnb Cereal App"/>
            </w:rPr>
            <w:t>Overview</w:t>
          </w:r>
        </w:sdtContent>
      </w:sdt>
    </w:p>
    <w:p w14:paraId="69EC9543" w14:textId="0DD1843B" w:rsidR="001273C1" w:rsidRPr="00B70AA1" w:rsidRDefault="00000000">
      <w:pPr>
        <w:rPr>
          <w:rFonts w:cs="Airbnb Cereal App Book"/>
        </w:rPr>
      </w:pPr>
      <w:sdt>
        <w:sdtPr>
          <w:rPr>
            <w:rFonts w:cs="Airbnb Cereal App Book"/>
            <w:b/>
            <w:bCs/>
          </w:rPr>
          <w:alias w:val="Your Company name:"/>
          <w:tag w:val="Your Company name:"/>
          <w:id w:val="-1319412129"/>
          <w:placeholder>
            <w:docPart w:val="9D17014C4B1C4CB099E4667AF0CDBCF0"/>
          </w:placeholder>
          <w:dataBinding w:prefixMappings="xmlns:ns0='http://schemas.openxmlformats.org/officeDocument/2006/extended-properties' " w:xpath="/ns0:Properties[1]/ns0:Company[1]" w:storeItemID="{6668398D-A668-4E3E-A5EB-62B293D839F1}"/>
          <w15:appearance w15:val="hidden"/>
          <w:text/>
        </w:sdtPr>
        <w:sdtContent>
          <w:r w:rsidR="000A106E" w:rsidRPr="004E67CA">
            <w:rPr>
              <w:rFonts w:cs="Airbnb Cereal App Book"/>
              <w:b/>
              <w:bCs/>
            </w:rPr>
            <w:t>Mashcom Softworks</w:t>
          </w:r>
        </w:sdtContent>
      </w:sdt>
      <w:r w:rsidR="00C16778" w:rsidRPr="00B70AA1">
        <w:rPr>
          <w:rFonts w:cs="Airbnb Cereal App Book"/>
        </w:rPr>
        <w:t xml:space="preserve"> </w:t>
      </w:r>
      <w:sdt>
        <w:sdtPr>
          <w:rPr>
            <w:rFonts w:cs="Airbnb Cereal App Book"/>
          </w:rPr>
          <w:alias w:val="Enter description:"/>
          <w:tag w:val="Enter description:"/>
          <w:id w:val="-1101337332"/>
          <w:placeholder>
            <w:docPart w:val="7073D499EDFF432BAE0E527A9B7D1568"/>
          </w:placeholder>
          <w:temporary/>
          <w:showingPlcHdr/>
          <w15:appearance w15:val="hidden"/>
        </w:sdtPr>
        <w:sdtContent>
          <w:r w:rsidR="00386778" w:rsidRPr="00B70AA1">
            <w:rPr>
              <w:rFonts w:cs="Airbnb Cereal App Book"/>
            </w:rPr>
            <w:t>is pleased to submit this proposal for services to support</w:t>
          </w:r>
        </w:sdtContent>
      </w:sdt>
      <w:r w:rsidR="00386778" w:rsidRPr="00B70AA1">
        <w:rPr>
          <w:rFonts w:cs="Airbnb Cereal App Book"/>
        </w:rPr>
        <w:t xml:space="preserve"> </w:t>
      </w:r>
      <w:sdt>
        <w:sdtPr>
          <w:rPr>
            <w:rFonts w:cs="Airbnb Cereal App Book"/>
          </w:rPr>
          <w:alias w:val="Client name:"/>
          <w:tag w:val="Client name:"/>
          <w:id w:val="-1704244616"/>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sidRPr="00B70AA1">
            <w:rPr>
              <w:rFonts w:cs="Airbnb Cereal App Book"/>
            </w:rPr>
            <w:t>Stallion Cruise</w:t>
          </w:r>
        </w:sdtContent>
      </w:sdt>
      <w:r w:rsidR="00C16778" w:rsidRPr="00B70AA1">
        <w:rPr>
          <w:rFonts w:cs="Airbnb Cereal App Book"/>
        </w:rPr>
        <w:t xml:space="preserve"> </w:t>
      </w:r>
      <w:sdt>
        <w:sdtPr>
          <w:rPr>
            <w:rFonts w:cs="Airbnb Cereal App Book"/>
          </w:rPr>
          <w:alias w:val="Enter description:"/>
          <w:tag w:val="Enter description:"/>
          <w:id w:val="1513799901"/>
          <w:placeholder>
            <w:docPart w:val="02942C6502A942B5A166E802AA4491CD"/>
          </w:placeholder>
          <w:temporary/>
          <w:showingPlcHdr/>
          <w15:appearance w15:val="hidden"/>
        </w:sdtPr>
        <w:sdtContent>
          <w:r w:rsidR="00386778" w:rsidRPr="00B70AA1">
            <w:rPr>
              <w:rFonts w:cs="Airbnb Cereal App Book"/>
            </w:rPr>
            <w:t>in achieving its goals for improving customer satisfaction by</w:t>
          </w:r>
        </w:sdtContent>
      </w:sdt>
      <w:r w:rsidR="0084181D" w:rsidRPr="00B70AA1">
        <w:rPr>
          <w:rFonts w:cs="Airbnb Cereal App Book"/>
        </w:rPr>
        <w:t xml:space="preserve"> developing an Online </w:t>
      </w:r>
      <w:r w:rsidR="00C73029" w:rsidRPr="00B70AA1">
        <w:rPr>
          <w:rFonts w:cs="Airbnb Cereal App Book"/>
        </w:rPr>
        <w:t xml:space="preserve">Bus </w:t>
      </w:r>
      <w:r w:rsidR="0084181D" w:rsidRPr="00B70AA1">
        <w:rPr>
          <w:rFonts w:cs="Airbnb Cereal App Book"/>
        </w:rPr>
        <w:t>Booking S</w:t>
      </w:r>
      <w:r w:rsidR="00C73029" w:rsidRPr="00B70AA1">
        <w:rPr>
          <w:rFonts w:cs="Airbnb Cereal App Book"/>
        </w:rPr>
        <w:t>oftware</w:t>
      </w:r>
      <w:r w:rsidR="00844A13" w:rsidRPr="00B70AA1">
        <w:rPr>
          <w:rFonts w:cs="Airbnb Cereal App Book"/>
        </w:rPr>
        <w:t>.</w:t>
      </w:r>
    </w:p>
    <w:p w14:paraId="279C9E1A" w14:textId="1387816D" w:rsidR="00C73029" w:rsidRPr="00B41CE4" w:rsidRDefault="00C73029" w:rsidP="00B41CE4">
      <w:r w:rsidRPr="00B41CE4">
        <w:t xml:space="preserve">An Online Bus Booking Software helps bus operators, coach tour operators and aggregators by offering better performance, value addition, cost savings and a less complex </w:t>
      </w:r>
      <w:r w:rsidRPr="00B41CE4">
        <w:t>web-based</w:t>
      </w:r>
      <w:r w:rsidRPr="00B41CE4">
        <w:t xml:space="preserve"> booking system that maximizes bus bookings online.</w:t>
      </w:r>
    </w:p>
    <w:p w14:paraId="3E6A018B" w14:textId="0BF3D3F4" w:rsidR="00C73029" w:rsidRPr="00B41CE4" w:rsidRDefault="00C73029" w:rsidP="00B41CE4">
      <w:r w:rsidRPr="00B41CE4">
        <w:t xml:space="preserve">Most customers today prefer to book bus tickets online, so it’s essential for bus companies to have an online reservation system where </w:t>
      </w:r>
      <w:r w:rsidRPr="00B41CE4">
        <w:t>travellers</w:t>
      </w:r>
      <w:r w:rsidRPr="00B41CE4">
        <w:t xml:space="preserve"> can select seats and book their bus tickets online in the comfort of their living rooms/on the go. This software also provides </w:t>
      </w:r>
      <w:r w:rsidR="00F21FF2" w:rsidRPr="00B41CE4">
        <w:t>B</w:t>
      </w:r>
      <w:r w:rsidRPr="00B41CE4">
        <w:t>2</w:t>
      </w:r>
      <w:r w:rsidR="00F21FF2" w:rsidRPr="00B41CE4">
        <w:t>B</w:t>
      </w:r>
      <w:r w:rsidRPr="00B41CE4">
        <w:t xml:space="preserve"> bookings and allows agents to access an operator’s bus inventory online and make commissionable bookings.</w:t>
      </w:r>
    </w:p>
    <w:p w14:paraId="188C1338" w14:textId="0269B71E" w:rsidR="00102DBB" w:rsidRPr="00B41CE4" w:rsidRDefault="00102DBB" w:rsidP="00B41CE4">
      <w:r w:rsidRPr="00B41CE4">
        <w:rPr>
          <w:shd w:val="clear" w:color="auto" w:fill="FFFFFF"/>
        </w:rPr>
        <w:t>A</w:t>
      </w:r>
      <w:r w:rsidRPr="00B41CE4">
        <w:rPr>
          <w:shd w:val="clear" w:color="auto" w:fill="FFFFFF"/>
        </w:rPr>
        <w:t>n</w:t>
      </w:r>
      <w:r w:rsidRPr="00B41CE4">
        <w:rPr>
          <w:shd w:val="clear" w:color="auto" w:fill="FFFFFF"/>
        </w:rPr>
        <w:t xml:space="preserve"> </w:t>
      </w:r>
      <w:r w:rsidRPr="00B41CE4">
        <w:t xml:space="preserve">Online Bus Booking Software </w:t>
      </w:r>
      <w:r w:rsidRPr="00B41CE4">
        <w:rPr>
          <w:shd w:val="clear" w:color="auto" w:fill="FFFFFF"/>
        </w:rPr>
        <w:t>integrated into the website provides advanced reservation solutions for online booking that allows your customers to select from multiple dates, choose ticket/route options, select seats and finally make online payment. Online Bus Software also include functional features allowing multiple seat/cabin configurations, baggage options, booking reservation and cancellation policies along with dynamic packaging facilities on internet.</w:t>
      </w:r>
    </w:p>
    <w:p w14:paraId="320AD981" w14:textId="7D854202" w:rsidR="001273C1" w:rsidRPr="00017876" w:rsidRDefault="00000000" w:rsidP="00904FD9">
      <w:pPr>
        <w:pStyle w:val="Heading2"/>
        <w:rPr>
          <w:rFonts w:cs="Airbnb Cereal App"/>
        </w:rPr>
      </w:pPr>
      <w:sdt>
        <w:sdtPr>
          <w:rPr>
            <w:rFonts w:cs="Airbnb Cereal App"/>
          </w:rPr>
          <w:alias w:val="The Objective:"/>
          <w:tag w:val="The Objective:"/>
          <w:id w:val="-75594084"/>
          <w:placeholder>
            <w:docPart w:val="3D2543FCE4DD42CDBAF7B97F6B8A754A"/>
          </w:placeholder>
          <w:temporary/>
          <w:showingPlcHdr/>
          <w15:appearance w15:val="hidden"/>
        </w:sdtPr>
        <w:sdtContent>
          <w:r w:rsidR="00386778" w:rsidRPr="00017876">
            <w:rPr>
              <w:rFonts w:cs="Airbnb Cereal App"/>
            </w:rPr>
            <w:t>The Objective</w:t>
          </w:r>
        </w:sdtContent>
      </w:sdt>
    </w:p>
    <w:p w14:paraId="6547093F" w14:textId="438503A9" w:rsidR="001273C1" w:rsidRPr="00017876" w:rsidRDefault="00C37D02">
      <w:pPr>
        <w:pStyle w:val="ListBullet"/>
        <w:rPr>
          <w:rFonts w:cs="Airbnb Cereal App"/>
        </w:rPr>
      </w:pPr>
      <w:r>
        <w:rPr>
          <w:rFonts w:cs="Airbnb Cereal App"/>
        </w:rPr>
        <w:t xml:space="preserve">Allow 24/7 </w:t>
      </w:r>
      <w:r w:rsidR="00904FD9">
        <w:rPr>
          <w:rFonts w:cs="Airbnb Cereal App"/>
        </w:rPr>
        <w:t>system availability for customers to buy tickets online</w:t>
      </w:r>
    </w:p>
    <w:p w14:paraId="713A987D" w14:textId="57211FA6" w:rsidR="001273C1" w:rsidRDefault="00C37D02">
      <w:pPr>
        <w:pStyle w:val="ListBullet"/>
        <w:rPr>
          <w:rFonts w:cs="Airbnb Cereal App"/>
        </w:rPr>
      </w:pPr>
      <w:r>
        <w:rPr>
          <w:rFonts w:cs="Airbnb Cereal App"/>
        </w:rPr>
        <w:t>Automate the booking work flow</w:t>
      </w:r>
      <w:r w:rsidR="00904FD9">
        <w:rPr>
          <w:rFonts w:cs="Airbnb Cereal App"/>
        </w:rPr>
        <w:t xml:space="preserve"> and allow data analysis of sales</w:t>
      </w:r>
    </w:p>
    <w:p w14:paraId="2CC80157" w14:textId="6E709F60" w:rsidR="00904FD9" w:rsidRDefault="00904FD9">
      <w:pPr>
        <w:pStyle w:val="ListBullet"/>
        <w:rPr>
          <w:rFonts w:cs="Airbnb Cereal App"/>
        </w:rPr>
      </w:pPr>
      <w:r>
        <w:rPr>
          <w:rFonts w:cs="Airbnb Cereal App"/>
        </w:rPr>
        <w:t>Allow collection of customer data which helps with marketing efforts</w:t>
      </w:r>
    </w:p>
    <w:p w14:paraId="719F1404" w14:textId="75C5E2AB" w:rsidR="00904FD9" w:rsidRPr="00017876" w:rsidRDefault="00904FD9">
      <w:pPr>
        <w:pStyle w:val="ListBullet"/>
        <w:rPr>
          <w:rFonts w:cs="Airbnb Cereal App"/>
        </w:rPr>
      </w:pPr>
      <w:r>
        <w:rPr>
          <w:rFonts w:cs="Airbnb Cereal App"/>
        </w:rPr>
        <w:t xml:space="preserve">Improve company reputation in </w:t>
      </w:r>
      <w:r w:rsidR="00312128">
        <w:rPr>
          <w:rFonts w:cs="Airbnb Cereal App"/>
        </w:rPr>
        <w:t>booking-based</w:t>
      </w:r>
      <w:r>
        <w:rPr>
          <w:rFonts w:cs="Airbnb Cereal App"/>
        </w:rPr>
        <w:t xml:space="preserve"> bus services</w:t>
      </w:r>
    </w:p>
    <w:p w14:paraId="1EB0AEA5" w14:textId="77777777" w:rsidR="001273C1" w:rsidRPr="00017876" w:rsidRDefault="00000000">
      <w:pPr>
        <w:pStyle w:val="Heading1"/>
        <w:rPr>
          <w:rFonts w:cs="Airbnb Cereal App"/>
        </w:rPr>
      </w:pPr>
      <w:sdt>
        <w:sdtPr>
          <w:rPr>
            <w:rFonts w:cs="Airbnb Cereal App"/>
          </w:rPr>
          <w:alias w:val="Our Proposal:"/>
          <w:tag w:val="Our Proposal:"/>
          <w:id w:val="-924729588"/>
          <w:placeholder>
            <w:docPart w:val="ABADE7C85F64427793ED70D1E5DB95F7"/>
          </w:placeholder>
          <w:temporary/>
          <w:showingPlcHdr/>
          <w15:appearance w15:val="hidden"/>
        </w:sdtPr>
        <w:sdtContent>
          <w:r w:rsidR="00386778" w:rsidRPr="00017876">
            <w:rPr>
              <w:rFonts w:cs="Airbnb Cereal App"/>
            </w:rPr>
            <w:t>Our Proposal</w:t>
          </w:r>
        </w:sdtContent>
      </w:sdt>
    </w:p>
    <w:p w14:paraId="0EBC2972" w14:textId="77777777" w:rsidR="001273C1" w:rsidRPr="00017876" w:rsidRDefault="001273C1">
      <w:pPr>
        <w:pStyle w:val="NoSpacing"/>
        <w:rPr>
          <w:rFonts w:cs="Airbnb Cereal App"/>
        </w:rPr>
      </w:pPr>
    </w:p>
    <w:p w14:paraId="638EA1E6" w14:textId="403B4F73" w:rsidR="001273C1" w:rsidRPr="00017876" w:rsidRDefault="00000000">
      <w:pPr>
        <w:rPr>
          <w:rFonts w:cs="Airbnb Cereal App"/>
        </w:rPr>
      </w:pPr>
      <w:sdt>
        <w:sdtPr>
          <w:rPr>
            <w:rFonts w:cs="Airbnb Cereal App"/>
          </w:rPr>
          <w:alias w:val="Client Name:"/>
          <w:tag w:val="Client Name:"/>
          <w:id w:val="364261442"/>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Pr>
              <w:rFonts w:cs="Airbnb Cereal App"/>
            </w:rPr>
            <w:t>Stallion Cruise</w:t>
          </w:r>
        </w:sdtContent>
      </w:sdt>
      <w:r w:rsidR="00C16778" w:rsidRPr="00017876">
        <w:rPr>
          <w:rFonts w:cs="Airbnb Cereal App"/>
        </w:rPr>
        <w:t xml:space="preserve"> </w:t>
      </w:r>
      <w:sdt>
        <w:sdtPr>
          <w:rPr>
            <w:rFonts w:cs="Airbnb Cereal App"/>
          </w:rPr>
          <w:alias w:val="Enter description:"/>
          <w:tag w:val="Enter description:"/>
          <w:id w:val="1315605635"/>
          <w:placeholder>
            <w:docPart w:val="022B873207B54CDB92AAACB912A0EFF2"/>
          </w:placeholder>
          <w:showingPlcHdr/>
          <w15:appearance w15:val="hidden"/>
        </w:sdtPr>
        <w:sdtContent>
          <w:r w:rsidR="00FC68B0" w:rsidRPr="00017876">
            <w:rPr>
              <w:rFonts w:cs="Airbnb Cereal App"/>
            </w:rPr>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rsidRPr="00017876">
        <w:rPr>
          <w:rFonts w:cs="Airbnb Cereal App"/>
        </w:rPr>
        <w:t xml:space="preserve"> </w:t>
      </w:r>
      <w:sdt>
        <w:sdtPr>
          <w:rPr>
            <w:rFonts w:cs="Airbnb Cereal App"/>
          </w:rPr>
          <w:alias w:val="Client Name:"/>
          <w:tag w:val="Client Name:"/>
          <w:id w:val="-1383704395"/>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Pr>
              <w:rFonts w:cs="Airbnb Cereal App"/>
            </w:rPr>
            <w:t>Stallion Cruise</w:t>
          </w:r>
        </w:sdtContent>
      </w:sdt>
      <w:r w:rsidR="00C16778" w:rsidRPr="00017876">
        <w:rPr>
          <w:rFonts w:cs="Airbnb Cereal App"/>
        </w:rPr>
        <w:t xml:space="preserve"> </w:t>
      </w:r>
      <w:sdt>
        <w:sdtPr>
          <w:rPr>
            <w:rFonts w:cs="Airbnb Cereal App"/>
          </w:rPr>
          <w:alias w:val="Enter description:"/>
          <w:tag w:val="Enter description:"/>
          <w:id w:val="841052288"/>
          <w:placeholder>
            <w:docPart w:val="52FFF217ADC4410F81BFCE5489FBDE3B"/>
          </w:placeholder>
          <w:temporary/>
          <w:showingPlcHdr/>
          <w15:appearance w15:val="hidden"/>
        </w:sdtPr>
        <w:sdtContent>
          <w:r w:rsidR="00FC68B0" w:rsidRPr="00017876">
            <w:rPr>
              <w:rFonts w:cs="Airbnb Cereal App"/>
            </w:rPr>
            <w:t>faces the possibility of decreasing sales revenues due customer perceptions of slow delivery and services.</w:t>
          </w:r>
        </w:sdtContent>
      </w:sdt>
    </w:p>
    <w:p w14:paraId="71E5EA30" w14:textId="7D960136" w:rsidR="001273C1" w:rsidRPr="00017876" w:rsidRDefault="00000000">
      <w:pPr>
        <w:rPr>
          <w:rFonts w:cs="Airbnb Cereal App"/>
        </w:rPr>
      </w:pPr>
      <w:sdt>
        <w:sdtPr>
          <w:rPr>
            <w:rFonts w:cs="Airbnb Cereal App"/>
          </w:rPr>
          <w:alias w:val="Enter description:"/>
          <w:tag w:val="Enter description:"/>
          <w:id w:val="-1474206838"/>
          <w:placeholder>
            <w:docPart w:val="F7FEE5928CD440A6BE5C443A962B0BAC"/>
          </w:placeholder>
          <w:temporary/>
          <w:showingPlcHdr/>
          <w15:appearance w15:val="hidden"/>
        </w:sdtPr>
        <w:sdtContent>
          <w:r w:rsidR="00FC68B0" w:rsidRPr="00017876">
            <w:rPr>
              <w:rFonts w:cs="Airbnb Cereal App"/>
            </w:rPr>
            <w:t>We have developed solutions to help businesses stay ahead of customer satisfaction trends and propose that</w:t>
          </w:r>
        </w:sdtContent>
      </w:sdt>
      <w:r w:rsidR="00FC68B0" w:rsidRPr="00017876">
        <w:rPr>
          <w:rFonts w:cs="Airbnb Cereal App"/>
        </w:rPr>
        <w:t xml:space="preserve"> </w:t>
      </w:r>
      <w:sdt>
        <w:sdtPr>
          <w:rPr>
            <w:rFonts w:cs="Airbnb Cereal App"/>
          </w:rPr>
          <w:alias w:val="Client Name:"/>
          <w:tag w:val="Client Name:"/>
          <w:id w:val="1732887626"/>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Pr>
              <w:rFonts w:cs="Airbnb Cereal App"/>
            </w:rPr>
            <w:t>Stallion Cruise</w:t>
          </w:r>
        </w:sdtContent>
      </w:sdt>
      <w:r w:rsidR="00C16778" w:rsidRPr="00017876">
        <w:rPr>
          <w:rFonts w:cs="Airbnb Cereal App"/>
        </w:rPr>
        <w:t xml:space="preserve"> </w:t>
      </w:r>
      <w:r w:rsidR="006E54F6" w:rsidRPr="006E54F6">
        <w:rPr>
          <w:rFonts w:cs="Airbnb Cereal App"/>
        </w:rPr>
        <w:t>implement a logistics solution focused on Just-in-Time online booking and automation of many manual steps in your delivery process. Our solution easily integrates with a wide range of off-the-shelf CRM solutions and can enable</w:t>
      </w:r>
      <w:r w:rsidR="00FC68B0" w:rsidRPr="00017876">
        <w:rPr>
          <w:rFonts w:cs="Airbnb Cereal App"/>
        </w:rPr>
        <w:t xml:space="preserve"> </w:t>
      </w:r>
      <w:sdt>
        <w:sdtPr>
          <w:rPr>
            <w:rFonts w:cs="Airbnb Cereal App"/>
          </w:rPr>
          <w:alias w:val="Client Name:"/>
          <w:tag w:val="Client Name:"/>
          <w:id w:val="-1864431781"/>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Pr>
              <w:rFonts w:cs="Airbnb Cereal App"/>
            </w:rPr>
            <w:t>Stallion Cruise</w:t>
          </w:r>
        </w:sdtContent>
      </w:sdt>
      <w:r w:rsidR="00C16778" w:rsidRPr="00017876">
        <w:rPr>
          <w:rFonts w:cs="Airbnb Cereal App"/>
        </w:rPr>
        <w:t xml:space="preserve"> </w:t>
      </w:r>
      <w:sdt>
        <w:sdtPr>
          <w:rPr>
            <w:rFonts w:cs="Airbnb Cereal App"/>
          </w:rPr>
          <w:alias w:val="Enter description:"/>
          <w:tag w:val="Enter description:"/>
          <w:id w:val="-507437736"/>
          <w:placeholder>
            <w:docPart w:val="ED78B898B858449E837E29F1D8943E66"/>
          </w:placeholder>
          <w:temporary/>
          <w:showingPlcHdr/>
          <w15:appearance w15:val="hidden"/>
        </w:sdtPr>
        <w:sdtContent>
          <w:r w:rsidR="00FC68B0" w:rsidRPr="00017876">
            <w:rPr>
              <w:rFonts w:cs="Airbnb Cereal App"/>
            </w:rPr>
            <w:t>to fully realize the benefits of improved productivity throughout the entire sales cycle.</w:t>
          </w:r>
        </w:sdtContent>
      </w:sdt>
      <w:r w:rsidR="00C16778" w:rsidRPr="00017876">
        <w:rPr>
          <w:rFonts w:cs="Airbnb Cereal App"/>
        </w:rPr>
        <w:t xml:space="preserve"> </w:t>
      </w:r>
      <w:sdt>
        <w:sdtPr>
          <w:rPr>
            <w:rFonts w:cs="Airbnb Cereal App"/>
          </w:rPr>
          <w:alias w:val="Enter description:"/>
          <w:tag w:val="Enter description:"/>
          <w:id w:val="-259444298"/>
          <w:placeholder>
            <w:docPart w:val="D05670E4F0374282B6258C2C0463BBD3"/>
          </w:placeholder>
          <w:temporary/>
          <w:showingPlcHdr/>
          <w15:appearance w15:val="hidden"/>
        </w:sdtPr>
        <w:sdtContent>
          <w:r w:rsidR="00FC68B0" w:rsidRPr="00017876">
            <w:rPr>
              <w:rFonts w:cs="Airbnb Cereal App"/>
            </w:rPr>
            <w:t>Most importantly, we provide the training and support for this new solution that ensures your staff can ramp up quickly and realize concrete improvements in sales closure, customer satisfaction, and sales metrics.</w:t>
          </w:r>
        </w:sdtContent>
      </w:sdt>
    </w:p>
    <w:p w14:paraId="60DA048A" w14:textId="77777777" w:rsidR="001273C1" w:rsidRPr="00017876" w:rsidRDefault="00000000">
      <w:pPr>
        <w:pStyle w:val="Heading2"/>
        <w:rPr>
          <w:rFonts w:cs="Airbnb Cereal App"/>
        </w:rPr>
      </w:pPr>
      <w:sdt>
        <w:sdtPr>
          <w:rPr>
            <w:rFonts w:cs="Airbnb Cereal App"/>
          </w:rPr>
          <w:alias w:val="Execution Strategy:"/>
          <w:tag w:val="Execution Strategy:"/>
          <w:id w:val="-738408525"/>
          <w:placeholder>
            <w:docPart w:val="19D417128F4B484F8CADF71D233CA49E"/>
          </w:placeholder>
          <w:temporary/>
          <w:showingPlcHdr/>
          <w15:appearance w15:val="hidden"/>
        </w:sdtPr>
        <w:sdtContent>
          <w:r w:rsidR="00FC68B0" w:rsidRPr="00017876">
            <w:rPr>
              <w:rFonts w:cs="Airbnb Cereal App"/>
            </w:rPr>
            <w:t>Execution Strategy</w:t>
          </w:r>
        </w:sdtContent>
      </w:sdt>
    </w:p>
    <w:p w14:paraId="26ED1380" w14:textId="77777777" w:rsidR="001273C1" w:rsidRPr="00017876" w:rsidRDefault="00000000">
      <w:pPr>
        <w:rPr>
          <w:rFonts w:cs="Airbnb Cereal App"/>
        </w:rPr>
      </w:pPr>
      <w:sdt>
        <w:sdtPr>
          <w:rPr>
            <w:rFonts w:cs="Airbnb Cereal App"/>
          </w:rPr>
          <w:alias w:val="Enter description:"/>
          <w:tag w:val="Enter description:"/>
          <w:id w:val="-2084906272"/>
          <w:placeholder>
            <w:docPart w:val="52007652459D44EC9FACF4C69E1E500B"/>
          </w:placeholder>
          <w:temporary/>
          <w:showingPlcHdr/>
          <w15:appearance w15:val="hidden"/>
        </w:sdtPr>
        <w:sdtContent>
          <w:r w:rsidR="00FC68B0" w:rsidRPr="00017876">
            <w:rPr>
              <w:rFonts w:cs="Airbnb Cereal App"/>
            </w:rPr>
            <w:t>Our execution strategy incorporates proven methodologies, extremely qualified personnel, and a highly responsive approach to managing deliverables.</w:t>
          </w:r>
        </w:sdtContent>
      </w:sdt>
      <w:r w:rsidR="00C16778" w:rsidRPr="00017876">
        <w:rPr>
          <w:rFonts w:cs="Airbnb Cereal App"/>
        </w:rPr>
        <w:t xml:space="preserve"> </w:t>
      </w:r>
      <w:sdt>
        <w:sdtPr>
          <w:rPr>
            <w:rFonts w:cs="Airbnb Cereal App"/>
          </w:rPr>
          <w:alias w:val="Enter description:"/>
          <w:tag w:val="Enter description:"/>
          <w:id w:val="402656384"/>
          <w:placeholder>
            <w:docPart w:val="D7A193C025394AFFB24C43259ADA2A59"/>
          </w:placeholder>
          <w:temporary/>
          <w:showingPlcHdr/>
          <w15:appearance w15:val="hidden"/>
        </w:sdtPr>
        <w:sdtContent>
          <w:r w:rsidR="00FC68B0" w:rsidRPr="00017876">
            <w:rPr>
              <w:rFonts w:cs="Airbnb Cereal App"/>
            </w:rPr>
            <w:t>Following is a description of our project methods, including how the project will be developed, a proposed timeline of events, and reasons for why we suggest developing the project as described.</w:t>
          </w:r>
        </w:sdtContent>
      </w:sdt>
    </w:p>
    <w:p w14:paraId="6939CF8C" w14:textId="6AB1B25A" w:rsidR="001273C1" w:rsidRPr="00017876" w:rsidRDefault="00000000">
      <w:pPr>
        <w:pStyle w:val="Heading2"/>
        <w:rPr>
          <w:rFonts w:cs="Airbnb Cereal App"/>
        </w:rPr>
      </w:pPr>
      <w:sdt>
        <w:sdtPr>
          <w:rPr>
            <w:rFonts w:cs="Airbnb Cereal App"/>
          </w:rPr>
          <w:alias w:val="Project Deliverables:"/>
          <w:tag w:val="Project Deliverables:"/>
          <w:id w:val="1450042905"/>
          <w:placeholder>
            <w:docPart w:val="917AEB8E6376490CB151068DB4F7DBA2"/>
          </w:placeholder>
          <w:temporary/>
          <w:showingPlcHdr/>
          <w15:appearance w15:val="hidden"/>
        </w:sdtPr>
        <w:sdtContent>
          <w:r w:rsidR="00FC68B0" w:rsidRPr="00017876">
            <w:rPr>
              <w:rFonts w:cs="Airbnb Cereal App"/>
            </w:rPr>
            <w:t>Project Deliverables</w:t>
          </w:r>
        </w:sdtContent>
      </w:sdt>
    </w:p>
    <w:p w14:paraId="69DC29DD" w14:textId="77777777" w:rsidR="001273C1" w:rsidRPr="00017876" w:rsidRDefault="00000000">
      <w:pPr>
        <w:rPr>
          <w:rFonts w:cs="Airbnb Cereal App"/>
        </w:rPr>
      </w:pPr>
      <w:sdt>
        <w:sdtPr>
          <w:rPr>
            <w:rFonts w:cs="Airbnb Cereal App"/>
          </w:rPr>
          <w:alias w:val="Enter description:"/>
          <w:tag w:val="Enter description:"/>
          <w:id w:val="-1933585156"/>
          <w:placeholder>
            <w:docPart w:val="9F077B4DF66E4FB8939C3C91D711C482"/>
          </w:placeholder>
          <w:temporary/>
          <w:showingPlcHdr/>
          <w15:appearance w15:val="hidden"/>
        </w:sdtPr>
        <w:sdtContent>
          <w:r w:rsidR="00FC68B0" w:rsidRPr="00017876">
            <w:rPr>
              <w:rFonts w:cs="Airbnb Cereal App"/>
            </w:rPr>
            <w:t>Following is a complete list of all project deliverables:</w:t>
          </w:r>
        </w:sdtContent>
      </w:sdt>
    </w:p>
    <w:p w14:paraId="2E41D6CF" w14:textId="39213405" w:rsidR="001F5B86" w:rsidRDefault="001F5B86" w:rsidP="001F5B86">
      <w:pPr>
        <w:pStyle w:val="Caption"/>
        <w:keepNext/>
      </w:pPr>
      <w:r>
        <w:t xml:space="preserve">Table </w:t>
      </w:r>
      <w:r>
        <w:fldChar w:fldCharType="begin"/>
      </w:r>
      <w:r>
        <w:instrText xml:space="preserve"> SEQ Table \* ARABIC </w:instrText>
      </w:r>
      <w:r>
        <w:fldChar w:fldCharType="separate"/>
      </w:r>
      <w:r w:rsidR="00E85224">
        <w:rPr>
          <w:noProof/>
        </w:rPr>
        <w:t>1</w:t>
      </w:r>
      <w:r>
        <w:fldChar w:fldCharType="end"/>
      </w:r>
      <w:r>
        <w:t>: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1273C1" w:rsidRPr="00017876" w14:paraId="69F5168E"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3E3EF4BA" w14:textId="77777777" w:rsidR="001273C1" w:rsidRPr="00017876" w:rsidRDefault="00000000">
            <w:pPr>
              <w:rPr>
                <w:rFonts w:cs="Airbnb Cereal App"/>
              </w:rPr>
            </w:pPr>
            <w:sdt>
              <w:sdtPr>
                <w:rPr>
                  <w:rFonts w:cs="Airbnb Cereal App"/>
                </w:rPr>
                <w:alias w:val="Deliverable:"/>
                <w:tag w:val="Deliverable:"/>
                <w:id w:val="355699831"/>
                <w:placeholder>
                  <w:docPart w:val="8908803D65CB47F69405733D0CC2F3BF"/>
                </w:placeholder>
                <w:temporary/>
                <w:showingPlcHdr/>
                <w15:appearance w15:val="hidden"/>
              </w:sdtPr>
              <w:sdtContent>
                <w:r w:rsidR="00FC68B0" w:rsidRPr="00017876">
                  <w:rPr>
                    <w:rFonts w:cs="Airbnb Cereal App"/>
                  </w:rPr>
                  <w:t>Deliverable</w:t>
                </w:r>
              </w:sdtContent>
            </w:sdt>
          </w:p>
        </w:tc>
        <w:tc>
          <w:tcPr>
            <w:tcW w:w="3511" w:type="pct"/>
          </w:tcPr>
          <w:p w14:paraId="103F5D90" w14:textId="77777777" w:rsidR="001273C1" w:rsidRPr="00017876" w:rsidRDefault="00000000">
            <w:pPr>
              <w:rPr>
                <w:rFonts w:cs="Airbnb Cereal App"/>
              </w:rPr>
            </w:pPr>
            <w:sdt>
              <w:sdtPr>
                <w:rPr>
                  <w:rFonts w:cs="Airbnb Cereal App"/>
                </w:rPr>
                <w:alias w:val="Description:"/>
                <w:tag w:val="Description:"/>
                <w:id w:val="1446037421"/>
                <w:placeholder>
                  <w:docPart w:val="FAD7B1D5E58C4DF0A17D10710CD73DE5"/>
                </w:placeholder>
                <w:temporary/>
                <w:showingPlcHdr/>
                <w15:appearance w15:val="hidden"/>
              </w:sdtPr>
              <w:sdtContent>
                <w:r w:rsidR="00FC68B0" w:rsidRPr="00017876">
                  <w:rPr>
                    <w:rFonts w:cs="Airbnb Cereal App"/>
                  </w:rPr>
                  <w:t>Description</w:t>
                </w:r>
              </w:sdtContent>
            </w:sdt>
          </w:p>
        </w:tc>
      </w:tr>
      <w:tr w:rsidR="001273C1" w:rsidRPr="00017876" w14:paraId="29867F4F" w14:textId="77777777" w:rsidTr="001273C1">
        <w:tc>
          <w:tcPr>
            <w:tcW w:w="1489" w:type="pct"/>
          </w:tcPr>
          <w:p w14:paraId="7A6F3D18" w14:textId="2F67A11F" w:rsidR="001273C1" w:rsidRPr="00017876" w:rsidRDefault="0053613C">
            <w:pPr>
              <w:rPr>
                <w:rFonts w:cs="Airbnb Cereal App"/>
              </w:rPr>
            </w:pPr>
            <w:r>
              <w:rPr>
                <w:rFonts w:cs="Airbnb Cereal App"/>
              </w:rPr>
              <w:t>Online Booking System</w:t>
            </w:r>
          </w:p>
        </w:tc>
        <w:tc>
          <w:tcPr>
            <w:tcW w:w="3511" w:type="pct"/>
          </w:tcPr>
          <w:p w14:paraId="1887B70F" w14:textId="48BF16C7" w:rsidR="001273C1" w:rsidRPr="00017876" w:rsidRDefault="0053613C">
            <w:pPr>
              <w:rPr>
                <w:rFonts w:cs="Airbnb Cereal App"/>
              </w:rPr>
            </w:pPr>
            <w:r>
              <w:rPr>
                <w:rFonts w:cs="Airbnb Cereal App"/>
              </w:rPr>
              <w:t>The development and deployment including the source code</w:t>
            </w:r>
          </w:p>
        </w:tc>
      </w:tr>
      <w:tr w:rsidR="001273C1" w:rsidRPr="00017876" w14:paraId="5F2E3845" w14:textId="77777777" w:rsidTr="001273C1">
        <w:tc>
          <w:tcPr>
            <w:tcW w:w="1489" w:type="pct"/>
          </w:tcPr>
          <w:p w14:paraId="27CED0C5" w14:textId="6AE953D3" w:rsidR="001273C1" w:rsidRPr="00017876" w:rsidRDefault="0053613C">
            <w:pPr>
              <w:rPr>
                <w:rFonts w:cs="Airbnb Cereal App"/>
              </w:rPr>
            </w:pPr>
            <w:r>
              <w:rPr>
                <w:rFonts w:cs="Airbnb Cereal App"/>
              </w:rPr>
              <w:t>Training Manuals</w:t>
            </w:r>
          </w:p>
        </w:tc>
        <w:tc>
          <w:tcPr>
            <w:tcW w:w="3511" w:type="pct"/>
          </w:tcPr>
          <w:p w14:paraId="442BCB97" w14:textId="306EBDD9" w:rsidR="001273C1" w:rsidRPr="00017876" w:rsidRDefault="0053613C">
            <w:pPr>
              <w:rPr>
                <w:rFonts w:cs="Airbnb Cereal App"/>
              </w:rPr>
            </w:pPr>
            <w:r>
              <w:rPr>
                <w:rFonts w:cs="Airbnb Cereal App"/>
              </w:rPr>
              <w:t>Comprehensive user manuals</w:t>
            </w:r>
          </w:p>
        </w:tc>
      </w:tr>
    </w:tbl>
    <w:p w14:paraId="2F980B02" w14:textId="77777777" w:rsidR="001273C1" w:rsidRPr="00017876" w:rsidRDefault="00000000">
      <w:pPr>
        <w:pStyle w:val="Heading2"/>
        <w:rPr>
          <w:rFonts w:cs="Airbnb Cereal App"/>
        </w:rPr>
      </w:pPr>
      <w:sdt>
        <w:sdtPr>
          <w:rPr>
            <w:rFonts w:cs="Airbnb Cereal App"/>
          </w:rPr>
          <w:alias w:val="Timeline for Execution:"/>
          <w:tag w:val="Timeline for Execution:"/>
          <w:id w:val="-1282346054"/>
          <w:placeholder>
            <w:docPart w:val="BE1946C2C9174225919E72CCF2512100"/>
          </w:placeholder>
          <w:temporary/>
          <w:showingPlcHdr/>
          <w15:appearance w15:val="hidden"/>
        </w:sdtPr>
        <w:sdtContent>
          <w:r w:rsidR="00FC68B0" w:rsidRPr="00017876">
            <w:rPr>
              <w:rFonts w:cs="Airbnb Cereal App"/>
            </w:rPr>
            <w:t>Timeline for Execution</w:t>
          </w:r>
        </w:sdtContent>
      </w:sdt>
    </w:p>
    <w:p w14:paraId="18CDEEF4" w14:textId="77777777" w:rsidR="001273C1" w:rsidRPr="00017876" w:rsidRDefault="001273C1">
      <w:pPr>
        <w:pStyle w:val="NoSpacing"/>
        <w:rPr>
          <w:rFonts w:cs="Airbnb Cereal App"/>
        </w:rPr>
      </w:pPr>
    </w:p>
    <w:p w14:paraId="2F54D757" w14:textId="77777777" w:rsidR="001273C1" w:rsidRPr="00017876" w:rsidRDefault="00000000">
      <w:pPr>
        <w:rPr>
          <w:rFonts w:cs="Airbnb Cereal App"/>
        </w:rPr>
      </w:pPr>
      <w:sdt>
        <w:sdtPr>
          <w:rPr>
            <w:rFonts w:cs="Airbnb Cereal App"/>
          </w:rPr>
          <w:alias w:val="Enter description:"/>
          <w:tag w:val="Enter description:"/>
          <w:id w:val="1109160228"/>
          <w:placeholder>
            <w:docPart w:val="1822303FEFC44FDBA8BE749AE04C73CA"/>
          </w:placeholder>
          <w:temporary/>
          <w:showingPlcHdr/>
          <w15:appearance w15:val="hidden"/>
        </w:sdtPr>
        <w:sdtContent>
          <w:r w:rsidR="00FC68B0" w:rsidRPr="00017876">
            <w:rPr>
              <w:rFonts w:cs="Airbnb Cereal App"/>
            </w:rPr>
            <w:t>Key project dates are outlined below. Dates are best-guess estimates and are subject to change until a contract is executed.</w:t>
          </w:r>
        </w:sdtContent>
      </w:sdt>
    </w:p>
    <w:p w14:paraId="172A6D40" w14:textId="77777777" w:rsidR="001273C1" w:rsidRPr="00017876" w:rsidRDefault="001273C1">
      <w:pPr>
        <w:pStyle w:val="NoSpacing"/>
        <w:rPr>
          <w:rFonts w:cs="Airbnb Cereal App"/>
        </w:rPr>
      </w:pPr>
    </w:p>
    <w:p w14:paraId="082961FE" w14:textId="13BD7A87" w:rsidR="001F5B86" w:rsidRDefault="001F5B86" w:rsidP="001F5B86">
      <w:pPr>
        <w:pStyle w:val="Caption"/>
        <w:keepNext/>
      </w:pPr>
      <w:r>
        <w:t xml:space="preserve">Table </w:t>
      </w:r>
      <w:r>
        <w:fldChar w:fldCharType="begin"/>
      </w:r>
      <w:r>
        <w:instrText xml:space="preserve"> SEQ Table \* ARABIC </w:instrText>
      </w:r>
      <w:r>
        <w:fldChar w:fldCharType="separate"/>
      </w:r>
      <w:r w:rsidR="00E85224">
        <w:rPr>
          <w:noProof/>
        </w:rPr>
        <w:t>2</w:t>
      </w:r>
      <w:r>
        <w:fldChar w:fldCharType="end"/>
      </w:r>
      <w:r>
        <w:t>: Project Timeline for execution</w:t>
      </w:r>
    </w:p>
    <w:tbl>
      <w:tblPr>
        <w:tblStyle w:val="ProposalTable"/>
        <w:tblW w:w="5000" w:type="pct"/>
        <w:tblLook w:val="04A0" w:firstRow="1" w:lastRow="0" w:firstColumn="1" w:lastColumn="0" w:noHBand="0" w:noVBand="1"/>
        <w:tblDescription w:val="Project timeline"/>
      </w:tblPr>
      <w:tblGrid>
        <w:gridCol w:w="6427"/>
        <w:gridCol w:w="2923"/>
      </w:tblGrid>
      <w:tr w:rsidR="00212B47" w:rsidRPr="00017876" w14:paraId="0E6F0C8D" w14:textId="77777777" w:rsidTr="00624F0D">
        <w:trPr>
          <w:cnfStyle w:val="100000000000" w:firstRow="1" w:lastRow="0" w:firstColumn="0" w:lastColumn="0" w:oddVBand="0" w:evenVBand="0" w:oddHBand="0" w:evenHBand="0" w:firstRowFirstColumn="0" w:firstRowLastColumn="0" w:lastRowFirstColumn="0" w:lastRowLastColumn="0"/>
          <w:trHeight w:val="480"/>
        </w:trPr>
        <w:tc>
          <w:tcPr>
            <w:tcW w:w="3437" w:type="pct"/>
          </w:tcPr>
          <w:p w14:paraId="51ADF808" w14:textId="77777777" w:rsidR="00212B47" w:rsidRPr="00017876" w:rsidRDefault="00212B47">
            <w:pPr>
              <w:rPr>
                <w:rFonts w:cs="Airbnb Cereal App"/>
              </w:rPr>
            </w:pPr>
            <w:sdt>
              <w:sdtPr>
                <w:rPr>
                  <w:rFonts w:cs="Airbnb Cereal App"/>
                </w:rPr>
                <w:alias w:val="Description:"/>
                <w:tag w:val="Description:"/>
                <w:id w:val="-1811542606"/>
                <w:placeholder>
                  <w:docPart w:val="AE92617562404909A4C5D07DF3461821"/>
                </w:placeholder>
                <w:temporary/>
                <w:showingPlcHdr/>
                <w15:appearance w15:val="hidden"/>
              </w:sdtPr>
              <w:sdtContent>
                <w:r w:rsidRPr="00017876">
                  <w:rPr>
                    <w:rFonts w:cs="Airbnb Cereal App"/>
                  </w:rPr>
                  <w:t>Description</w:t>
                </w:r>
              </w:sdtContent>
            </w:sdt>
          </w:p>
        </w:tc>
        <w:tc>
          <w:tcPr>
            <w:tcW w:w="1563" w:type="pct"/>
          </w:tcPr>
          <w:p w14:paraId="3092E52F" w14:textId="77777777" w:rsidR="00212B47" w:rsidRPr="00017876" w:rsidRDefault="00212B47">
            <w:pPr>
              <w:rPr>
                <w:rFonts w:cs="Airbnb Cereal App"/>
              </w:rPr>
            </w:pPr>
            <w:sdt>
              <w:sdtPr>
                <w:rPr>
                  <w:rFonts w:cs="Airbnb Cereal App"/>
                </w:rPr>
                <w:alias w:val="Duration:"/>
                <w:tag w:val="Duration:"/>
                <w:id w:val="-809235519"/>
                <w:placeholder>
                  <w:docPart w:val="93C5E6A621C142F4B4EB7D444E28ADAC"/>
                </w:placeholder>
                <w:temporary/>
                <w:showingPlcHdr/>
                <w15:appearance w15:val="hidden"/>
              </w:sdtPr>
              <w:sdtContent>
                <w:r w:rsidRPr="00017876">
                  <w:rPr>
                    <w:rFonts w:cs="Airbnb Cereal App"/>
                  </w:rPr>
                  <w:t>Duration</w:t>
                </w:r>
              </w:sdtContent>
            </w:sdt>
          </w:p>
        </w:tc>
      </w:tr>
      <w:tr w:rsidR="00212B47" w:rsidRPr="00017876" w14:paraId="5779DF11" w14:textId="77777777" w:rsidTr="00624F0D">
        <w:trPr>
          <w:trHeight w:val="480"/>
        </w:trPr>
        <w:tc>
          <w:tcPr>
            <w:tcW w:w="3437" w:type="pct"/>
          </w:tcPr>
          <w:p w14:paraId="17EA78CB" w14:textId="115405FF" w:rsidR="00212B47" w:rsidRPr="00624F0D" w:rsidRDefault="00212B47">
            <w:pPr>
              <w:rPr>
                <w:rFonts w:cs="Airbnb Cereal App"/>
                <w:b/>
                <w:bCs/>
              </w:rPr>
            </w:pPr>
            <w:r w:rsidRPr="00624F0D">
              <w:rPr>
                <w:rFonts w:cs="Airbnb Cereal App"/>
                <w:b/>
                <w:bCs/>
              </w:rPr>
              <w:t>Requirements gathering and Planning</w:t>
            </w:r>
          </w:p>
        </w:tc>
        <w:tc>
          <w:tcPr>
            <w:tcW w:w="1563" w:type="pct"/>
          </w:tcPr>
          <w:p w14:paraId="0FAF69C8" w14:textId="7D9BAFDE" w:rsidR="00212B47" w:rsidRPr="00017876" w:rsidRDefault="00212B47">
            <w:pPr>
              <w:rPr>
                <w:rFonts w:cs="Airbnb Cereal App"/>
              </w:rPr>
            </w:pPr>
            <w:r>
              <w:rPr>
                <w:rFonts w:cs="Airbnb Cereal App"/>
              </w:rPr>
              <w:t>7 days</w:t>
            </w:r>
          </w:p>
        </w:tc>
      </w:tr>
      <w:tr w:rsidR="00212B47" w:rsidRPr="00017876" w14:paraId="1E668FF9" w14:textId="77777777" w:rsidTr="00624F0D">
        <w:trPr>
          <w:trHeight w:val="480"/>
        </w:trPr>
        <w:tc>
          <w:tcPr>
            <w:tcW w:w="3437" w:type="pct"/>
          </w:tcPr>
          <w:p w14:paraId="796F7EF7" w14:textId="2B8A946E" w:rsidR="00212B47" w:rsidRPr="00624F0D" w:rsidRDefault="00212B47">
            <w:pPr>
              <w:rPr>
                <w:rFonts w:cs="Airbnb Cereal App"/>
                <w:b/>
                <w:bCs/>
              </w:rPr>
            </w:pPr>
            <w:r w:rsidRPr="00624F0D">
              <w:rPr>
                <w:rFonts w:cs="Airbnb Cereal App"/>
                <w:b/>
                <w:bCs/>
              </w:rPr>
              <w:t>System Analysis</w:t>
            </w:r>
          </w:p>
        </w:tc>
        <w:tc>
          <w:tcPr>
            <w:tcW w:w="1563" w:type="pct"/>
          </w:tcPr>
          <w:p w14:paraId="440C13F6" w14:textId="06B37FAD" w:rsidR="00212B47" w:rsidRPr="00017876" w:rsidRDefault="00212B47">
            <w:pPr>
              <w:rPr>
                <w:rFonts w:cs="Airbnb Cereal App"/>
              </w:rPr>
            </w:pPr>
            <w:r>
              <w:rPr>
                <w:rFonts w:cs="Airbnb Cereal App"/>
              </w:rPr>
              <w:t>4 days</w:t>
            </w:r>
          </w:p>
        </w:tc>
      </w:tr>
      <w:tr w:rsidR="00212B47" w:rsidRPr="00017876" w14:paraId="1FABAFD9" w14:textId="77777777" w:rsidTr="00624F0D">
        <w:trPr>
          <w:trHeight w:val="480"/>
        </w:trPr>
        <w:tc>
          <w:tcPr>
            <w:tcW w:w="3437" w:type="pct"/>
          </w:tcPr>
          <w:p w14:paraId="5FAE017F" w14:textId="147F5AFA" w:rsidR="00212B47" w:rsidRPr="00624F0D" w:rsidRDefault="00212B47">
            <w:pPr>
              <w:rPr>
                <w:rFonts w:cs="Airbnb Cereal App"/>
                <w:b/>
                <w:bCs/>
              </w:rPr>
            </w:pPr>
            <w:r w:rsidRPr="00624F0D">
              <w:rPr>
                <w:rFonts w:cs="Airbnb Cereal App"/>
                <w:b/>
                <w:bCs/>
              </w:rPr>
              <w:t>System Design</w:t>
            </w:r>
          </w:p>
        </w:tc>
        <w:tc>
          <w:tcPr>
            <w:tcW w:w="1563" w:type="pct"/>
          </w:tcPr>
          <w:p w14:paraId="2982F2DC" w14:textId="6064F871" w:rsidR="00212B47" w:rsidRPr="00017876" w:rsidRDefault="00212B47">
            <w:pPr>
              <w:rPr>
                <w:rFonts w:cs="Airbnb Cereal App"/>
              </w:rPr>
            </w:pPr>
            <w:r>
              <w:rPr>
                <w:rFonts w:cs="Airbnb Cereal App"/>
              </w:rPr>
              <w:t>5 days</w:t>
            </w:r>
          </w:p>
        </w:tc>
      </w:tr>
      <w:tr w:rsidR="00212B47" w:rsidRPr="00017876" w14:paraId="77426E68" w14:textId="77777777" w:rsidTr="00624F0D">
        <w:trPr>
          <w:trHeight w:val="480"/>
        </w:trPr>
        <w:tc>
          <w:tcPr>
            <w:tcW w:w="3437" w:type="pct"/>
          </w:tcPr>
          <w:p w14:paraId="1885EE14" w14:textId="528DA3C0" w:rsidR="00212B47" w:rsidRPr="00624F0D" w:rsidRDefault="00212B47">
            <w:pPr>
              <w:rPr>
                <w:rFonts w:cs="Airbnb Cereal App"/>
                <w:b/>
                <w:bCs/>
              </w:rPr>
            </w:pPr>
            <w:r w:rsidRPr="00624F0D">
              <w:rPr>
                <w:rFonts w:cs="Airbnb Cereal App"/>
                <w:b/>
                <w:bCs/>
              </w:rPr>
              <w:t>Coding &amp; Development</w:t>
            </w:r>
          </w:p>
        </w:tc>
        <w:tc>
          <w:tcPr>
            <w:tcW w:w="1563" w:type="pct"/>
          </w:tcPr>
          <w:p w14:paraId="180E4A3B" w14:textId="4A0FB43B" w:rsidR="00212B47" w:rsidRPr="00017876" w:rsidRDefault="00B61EC5">
            <w:pPr>
              <w:rPr>
                <w:rFonts w:cs="Airbnb Cereal App"/>
              </w:rPr>
            </w:pPr>
            <w:r>
              <w:rPr>
                <w:rFonts w:cs="Airbnb Cereal App"/>
              </w:rPr>
              <w:t>30</w:t>
            </w:r>
            <w:r w:rsidR="00212B47">
              <w:rPr>
                <w:rFonts w:cs="Airbnb Cereal App"/>
              </w:rPr>
              <w:t xml:space="preserve"> days</w:t>
            </w:r>
          </w:p>
        </w:tc>
      </w:tr>
      <w:tr w:rsidR="00212B47" w:rsidRPr="00017876" w14:paraId="6BCF7EFC" w14:textId="77777777" w:rsidTr="00624F0D">
        <w:trPr>
          <w:trHeight w:val="480"/>
        </w:trPr>
        <w:tc>
          <w:tcPr>
            <w:tcW w:w="3437" w:type="pct"/>
          </w:tcPr>
          <w:p w14:paraId="4A9275BB" w14:textId="4C7F9473" w:rsidR="00212B47" w:rsidRPr="00624F0D" w:rsidRDefault="00212B47">
            <w:pPr>
              <w:rPr>
                <w:rFonts w:cs="Airbnb Cereal App"/>
                <w:b/>
                <w:bCs/>
              </w:rPr>
            </w:pPr>
            <w:r w:rsidRPr="00624F0D">
              <w:rPr>
                <w:rFonts w:cs="Airbnb Cereal App"/>
                <w:b/>
                <w:bCs/>
              </w:rPr>
              <w:t xml:space="preserve">Testing </w:t>
            </w:r>
          </w:p>
        </w:tc>
        <w:tc>
          <w:tcPr>
            <w:tcW w:w="1563" w:type="pct"/>
          </w:tcPr>
          <w:p w14:paraId="021E9F3C" w14:textId="615B4E51" w:rsidR="00212B47" w:rsidRPr="00017876" w:rsidRDefault="00212B47">
            <w:pPr>
              <w:rPr>
                <w:rFonts w:cs="Airbnb Cereal App"/>
              </w:rPr>
            </w:pPr>
            <w:r>
              <w:rPr>
                <w:rFonts w:cs="Airbnb Cereal App"/>
              </w:rPr>
              <w:t>7 days</w:t>
            </w:r>
          </w:p>
        </w:tc>
      </w:tr>
      <w:tr w:rsidR="00212B47" w:rsidRPr="00017876" w14:paraId="0B147E6D" w14:textId="77777777" w:rsidTr="00624F0D">
        <w:trPr>
          <w:trHeight w:val="480"/>
        </w:trPr>
        <w:tc>
          <w:tcPr>
            <w:tcW w:w="3437" w:type="pct"/>
          </w:tcPr>
          <w:p w14:paraId="12478C1C" w14:textId="346737CA" w:rsidR="00212B47" w:rsidRPr="00624F0D" w:rsidRDefault="00212B47" w:rsidP="00212B47">
            <w:pPr>
              <w:tabs>
                <w:tab w:val="left" w:pos="2208"/>
              </w:tabs>
              <w:rPr>
                <w:rFonts w:cs="Airbnb Cereal App"/>
                <w:b/>
                <w:bCs/>
              </w:rPr>
            </w:pPr>
            <w:r w:rsidRPr="00624F0D">
              <w:rPr>
                <w:rFonts w:cs="Airbnb Cereal App"/>
                <w:b/>
                <w:bCs/>
              </w:rPr>
              <w:t>Deployment</w:t>
            </w:r>
          </w:p>
        </w:tc>
        <w:tc>
          <w:tcPr>
            <w:tcW w:w="1563" w:type="pct"/>
          </w:tcPr>
          <w:p w14:paraId="3F070340" w14:textId="3A6AAAE2" w:rsidR="00212B47" w:rsidRPr="00017876" w:rsidRDefault="00212B47">
            <w:pPr>
              <w:rPr>
                <w:rFonts w:cs="Airbnb Cereal App"/>
              </w:rPr>
            </w:pPr>
            <w:r>
              <w:rPr>
                <w:rFonts w:cs="Airbnb Cereal App"/>
              </w:rPr>
              <w:t>3 days</w:t>
            </w:r>
          </w:p>
        </w:tc>
      </w:tr>
      <w:tr w:rsidR="00212B47" w:rsidRPr="00017876" w14:paraId="0E691F5F" w14:textId="77777777" w:rsidTr="00624F0D">
        <w:trPr>
          <w:trHeight w:val="480"/>
        </w:trPr>
        <w:tc>
          <w:tcPr>
            <w:tcW w:w="3437" w:type="pct"/>
          </w:tcPr>
          <w:p w14:paraId="2C42DCB6" w14:textId="52DBF9FF" w:rsidR="00212B47" w:rsidRPr="00624F0D" w:rsidRDefault="00212B47">
            <w:pPr>
              <w:rPr>
                <w:rFonts w:cs="Airbnb Cereal App"/>
                <w:b/>
                <w:bCs/>
              </w:rPr>
            </w:pPr>
            <w:r w:rsidRPr="00624F0D">
              <w:rPr>
                <w:rFonts w:cs="Airbnb Cereal App"/>
                <w:b/>
                <w:bCs/>
              </w:rPr>
              <w:t>Launch &amp; Support</w:t>
            </w:r>
          </w:p>
        </w:tc>
        <w:tc>
          <w:tcPr>
            <w:tcW w:w="1563" w:type="pct"/>
          </w:tcPr>
          <w:p w14:paraId="4E2C23E0" w14:textId="328129E1" w:rsidR="00212B47" w:rsidRPr="00017876" w:rsidRDefault="00212B47">
            <w:pPr>
              <w:rPr>
                <w:rFonts w:cs="Airbnb Cereal App"/>
              </w:rPr>
            </w:pPr>
            <w:r>
              <w:rPr>
                <w:rFonts w:cs="Airbnb Cereal App"/>
              </w:rPr>
              <w:t>7 days</w:t>
            </w:r>
          </w:p>
        </w:tc>
      </w:tr>
    </w:tbl>
    <w:p w14:paraId="33D82AEE" w14:textId="72D3159D" w:rsidR="001273C1" w:rsidRDefault="00000000">
      <w:pPr>
        <w:pStyle w:val="Heading1"/>
        <w:rPr>
          <w:rFonts w:cs="Airbnb Cereal App"/>
        </w:rPr>
      </w:pPr>
      <w:sdt>
        <w:sdtPr>
          <w:rPr>
            <w:rFonts w:cs="Airbnb Cereal App"/>
          </w:rPr>
          <w:alias w:val="Pricing:"/>
          <w:tag w:val="Pricing:"/>
          <w:id w:val="1527065974"/>
          <w:placeholder>
            <w:docPart w:val="9F3080810FCC4F8FA08CA70D77CC1BD7"/>
          </w:placeholder>
          <w:temporary/>
          <w:showingPlcHdr/>
          <w15:appearance w15:val="hidden"/>
        </w:sdtPr>
        <w:sdtContent>
          <w:r w:rsidR="006C5ECB" w:rsidRPr="00017876">
            <w:rPr>
              <w:rFonts w:cs="Airbnb Cereal App"/>
            </w:rPr>
            <w:t>Pricing</w:t>
          </w:r>
        </w:sdtContent>
      </w:sdt>
    </w:p>
    <w:p w14:paraId="43373817" w14:textId="51A97604" w:rsidR="00FE530B" w:rsidRDefault="00FE530B" w:rsidP="00FE530B">
      <w:r>
        <w:t xml:space="preserve">We strive to provide </w:t>
      </w:r>
      <w:r w:rsidRPr="00FE530B">
        <w:rPr>
          <w:b/>
          <w:bCs/>
        </w:rPr>
        <w:t>two</w:t>
      </w:r>
      <w:r>
        <w:t xml:space="preserve"> pricing options</w:t>
      </w:r>
      <w:r w:rsidR="00FE52F7">
        <w:t xml:space="preserve"> listed below</w:t>
      </w:r>
    </w:p>
    <w:p w14:paraId="4F7221C9" w14:textId="4FF03A54" w:rsidR="00FE530B" w:rsidRDefault="00FE52F7" w:rsidP="00FE52F7">
      <w:pPr>
        <w:pStyle w:val="ListParagraph"/>
        <w:numPr>
          <w:ilvl w:val="0"/>
          <w:numId w:val="14"/>
        </w:numPr>
      </w:pPr>
      <w:r>
        <w:lastRenderedPageBreak/>
        <w:t xml:space="preserve">Once-off pricing </w:t>
      </w:r>
    </w:p>
    <w:p w14:paraId="4DFA8DBE" w14:textId="2ECCD455" w:rsidR="00FE52F7" w:rsidRDefault="00043C04" w:rsidP="00FE52F7">
      <w:pPr>
        <w:pStyle w:val="ListParagraph"/>
        <w:numPr>
          <w:ilvl w:val="0"/>
          <w:numId w:val="14"/>
        </w:numPr>
      </w:pPr>
      <w:r>
        <w:t>Partnership</w:t>
      </w:r>
      <w:r w:rsidR="00FE52F7">
        <w:t xml:space="preserve"> pricing</w:t>
      </w:r>
    </w:p>
    <w:p w14:paraId="42873C15" w14:textId="6F6AFD33" w:rsidR="00890A70" w:rsidRDefault="00890A70" w:rsidP="00890A70">
      <w:pPr>
        <w:pStyle w:val="Heading2"/>
      </w:pPr>
      <w:r>
        <w:t xml:space="preserve">Once-off </w:t>
      </w:r>
      <w:r w:rsidR="00043C04">
        <w:t>P</w:t>
      </w:r>
      <w:r>
        <w:t>ricing</w:t>
      </w:r>
    </w:p>
    <w:p w14:paraId="6A03F1C8" w14:textId="02D38A07" w:rsidR="00043C04" w:rsidRDefault="00890A70" w:rsidP="00890A70">
      <w:r>
        <w:t xml:space="preserve">This option Stallion Cruise will get </w:t>
      </w:r>
      <w:r w:rsidRPr="00043C04">
        <w:rPr>
          <w:b/>
          <w:bCs/>
        </w:rPr>
        <w:t>100%</w:t>
      </w:r>
      <w:r>
        <w:t xml:space="preserve"> full rights</w:t>
      </w:r>
      <w:r w:rsidR="00043C04">
        <w:t xml:space="preserve"> to system including the </w:t>
      </w:r>
      <w:r w:rsidR="00043C04" w:rsidRPr="00043C04">
        <w:rPr>
          <w:b/>
          <w:bCs/>
        </w:rPr>
        <w:t>source code</w:t>
      </w:r>
      <w:r w:rsidR="00043C04">
        <w:rPr>
          <w:b/>
          <w:bCs/>
        </w:rPr>
        <w:t xml:space="preserve"> </w:t>
      </w:r>
      <w:r w:rsidR="00043C04">
        <w:t>for a fee which is paid once for the entire life of the software.</w:t>
      </w:r>
    </w:p>
    <w:p w14:paraId="4F5A1DB2" w14:textId="0879FF3C" w:rsidR="00043C04" w:rsidRDefault="00043C04" w:rsidP="00043C04">
      <w:pPr>
        <w:pStyle w:val="Heading2"/>
      </w:pPr>
      <w:r>
        <w:t>Partnership Pricing</w:t>
      </w:r>
    </w:p>
    <w:p w14:paraId="3882E207" w14:textId="6C2F5E12" w:rsidR="00043C04" w:rsidRDefault="00043C04" w:rsidP="00043C04">
      <w:r>
        <w:t xml:space="preserve">This pricing option Mashcom Softworks and Stallion Cruise will </w:t>
      </w:r>
      <w:r w:rsidR="00C7160E">
        <w:t>have joint ownership of the system.</w:t>
      </w:r>
      <w:r w:rsidR="003F7A10">
        <w:t xml:space="preserve"> Mashcom Softworks will handle all technical management of the system in return for a </w:t>
      </w:r>
      <w:r w:rsidR="00BB03CF">
        <w:rPr>
          <w:b/>
          <w:bCs/>
        </w:rPr>
        <w:t>service charge</w:t>
      </w:r>
      <w:r w:rsidR="003F7A10">
        <w:rPr>
          <w:b/>
          <w:bCs/>
        </w:rPr>
        <w:t xml:space="preserve"> (</w:t>
      </w:r>
      <w:r w:rsidR="00F307A5">
        <w:rPr>
          <w:b/>
          <w:bCs/>
        </w:rPr>
        <w:t>4</w:t>
      </w:r>
      <w:r w:rsidR="003F7A10">
        <w:rPr>
          <w:b/>
          <w:bCs/>
        </w:rPr>
        <w:t>%)</w:t>
      </w:r>
      <w:r w:rsidR="003F7A10">
        <w:t xml:space="preserve"> on all tickets </w:t>
      </w:r>
      <w:r w:rsidR="003F7A10">
        <w:rPr>
          <w:b/>
          <w:bCs/>
        </w:rPr>
        <w:t>processed</w:t>
      </w:r>
      <w:r w:rsidR="003F7A10" w:rsidRPr="003F7A10">
        <w:rPr>
          <w:b/>
          <w:bCs/>
        </w:rPr>
        <w:t xml:space="preserve"> through the system</w:t>
      </w:r>
      <w:r w:rsidR="00F618F5">
        <w:t>.</w:t>
      </w:r>
      <w:r w:rsidR="00FA1CAF">
        <w:t xml:space="preserve"> Stallion Cruise is only required to pay</w:t>
      </w:r>
      <w:r w:rsidR="00FA1CAF" w:rsidRPr="00FA1CAF">
        <w:rPr>
          <w:b/>
          <w:bCs/>
        </w:rPr>
        <w:t xml:space="preserve"> commitment fee</w:t>
      </w:r>
      <w:r w:rsidR="0035214E">
        <w:rPr>
          <w:b/>
          <w:bCs/>
        </w:rPr>
        <w:t xml:space="preserve"> </w:t>
      </w:r>
      <w:r w:rsidR="0035214E" w:rsidRPr="0035214E">
        <w:t>paid once during software development stage.</w:t>
      </w:r>
    </w:p>
    <w:p w14:paraId="4E59E9B5" w14:textId="6A67A3D6" w:rsidR="009758BD" w:rsidRDefault="009758BD" w:rsidP="00043C04"/>
    <w:p w14:paraId="5C04D23E" w14:textId="5D20CB2C" w:rsidR="001F5B86" w:rsidRDefault="001F5B86" w:rsidP="001F5B86">
      <w:pPr>
        <w:pStyle w:val="Caption"/>
        <w:keepNext/>
      </w:pPr>
      <w:r>
        <w:t xml:space="preserve">Table </w:t>
      </w:r>
      <w:r>
        <w:fldChar w:fldCharType="begin"/>
      </w:r>
      <w:r>
        <w:instrText xml:space="preserve"> SEQ Table \* ARABIC </w:instrText>
      </w:r>
      <w:r>
        <w:fldChar w:fldCharType="separate"/>
      </w:r>
      <w:r w:rsidR="00E85224">
        <w:rPr>
          <w:noProof/>
        </w:rPr>
        <w:t>3</w:t>
      </w:r>
      <w:r>
        <w:fldChar w:fldCharType="end"/>
      </w:r>
      <w:r>
        <w:t>: Pricing Options</w:t>
      </w:r>
    </w:p>
    <w:tbl>
      <w:tblPr>
        <w:tblStyle w:val="ProposalTable"/>
        <w:tblW w:w="9892" w:type="dxa"/>
        <w:tblLook w:val="04A0" w:firstRow="1" w:lastRow="0" w:firstColumn="1" w:lastColumn="0" w:noHBand="0" w:noVBand="1"/>
      </w:tblPr>
      <w:tblGrid>
        <w:gridCol w:w="4315"/>
        <w:gridCol w:w="2430"/>
        <w:gridCol w:w="3147"/>
      </w:tblGrid>
      <w:tr w:rsidR="009758BD" w14:paraId="2B6B1151" w14:textId="77777777" w:rsidTr="009758BD">
        <w:trPr>
          <w:cnfStyle w:val="100000000000" w:firstRow="1" w:lastRow="0" w:firstColumn="0" w:lastColumn="0" w:oddVBand="0" w:evenVBand="0" w:oddHBand="0" w:evenHBand="0" w:firstRowFirstColumn="0" w:firstRowLastColumn="0" w:lastRowFirstColumn="0" w:lastRowLastColumn="0"/>
          <w:trHeight w:val="497"/>
        </w:trPr>
        <w:tc>
          <w:tcPr>
            <w:tcW w:w="4315" w:type="dxa"/>
          </w:tcPr>
          <w:p w14:paraId="6A99784F" w14:textId="3F727BCA" w:rsidR="009758BD" w:rsidRDefault="009758BD" w:rsidP="00043C04"/>
        </w:tc>
        <w:tc>
          <w:tcPr>
            <w:tcW w:w="2430" w:type="dxa"/>
          </w:tcPr>
          <w:p w14:paraId="4A34A0AB" w14:textId="2CE50FBC" w:rsidR="009758BD" w:rsidRDefault="009758BD" w:rsidP="00043C04">
            <w:r>
              <w:t>ONCE-OFF PRICING</w:t>
            </w:r>
          </w:p>
        </w:tc>
        <w:tc>
          <w:tcPr>
            <w:tcW w:w="3147" w:type="dxa"/>
          </w:tcPr>
          <w:p w14:paraId="600498E9" w14:textId="11107A99" w:rsidR="009758BD" w:rsidRDefault="009758BD" w:rsidP="00043C04">
            <w:r>
              <w:t>PARTNERSHIP PRICING</w:t>
            </w:r>
          </w:p>
        </w:tc>
      </w:tr>
      <w:tr w:rsidR="009758BD" w14:paraId="43982264" w14:textId="77777777" w:rsidTr="009758BD">
        <w:trPr>
          <w:trHeight w:val="497"/>
        </w:trPr>
        <w:tc>
          <w:tcPr>
            <w:tcW w:w="4315" w:type="dxa"/>
          </w:tcPr>
          <w:p w14:paraId="29617F0E" w14:textId="01130AD5" w:rsidR="009758BD" w:rsidRPr="009758BD" w:rsidRDefault="009758BD" w:rsidP="00043C04">
            <w:pPr>
              <w:rPr>
                <w:b/>
                <w:bCs/>
              </w:rPr>
            </w:pPr>
            <w:r w:rsidRPr="009758BD">
              <w:rPr>
                <w:b/>
                <w:bCs/>
              </w:rPr>
              <w:t>FULL PRICE</w:t>
            </w:r>
          </w:p>
        </w:tc>
        <w:tc>
          <w:tcPr>
            <w:tcW w:w="2430" w:type="dxa"/>
          </w:tcPr>
          <w:p w14:paraId="45840EC4" w14:textId="65A79897" w:rsidR="009758BD" w:rsidRDefault="009758BD" w:rsidP="00043C04">
            <w:r>
              <w:t>$2 900</w:t>
            </w:r>
          </w:p>
        </w:tc>
        <w:tc>
          <w:tcPr>
            <w:tcW w:w="3147" w:type="dxa"/>
          </w:tcPr>
          <w:p w14:paraId="763753D6" w14:textId="729354A7" w:rsidR="009758BD" w:rsidRDefault="009758BD" w:rsidP="00043C04">
            <w:r>
              <w:t>NONE</w:t>
            </w:r>
          </w:p>
        </w:tc>
      </w:tr>
      <w:tr w:rsidR="009758BD" w14:paraId="57EBEF13" w14:textId="77777777" w:rsidTr="009758BD">
        <w:trPr>
          <w:trHeight w:val="497"/>
        </w:trPr>
        <w:tc>
          <w:tcPr>
            <w:tcW w:w="4315" w:type="dxa"/>
          </w:tcPr>
          <w:p w14:paraId="50870AF7" w14:textId="465A2044" w:rsidR="009758BD" w:rsidRPr="00387388" w:rsidRDefault="009758BD" w:rsidP="00043C04">
            <w:pPr>
              <w:rPr>
                <w:b/>
                <w:bCs/>
              </w:rPr>
            </w:pPr>
            <w:r w:rsidRPr="00387388">
              <w:rPr>
                <w:b/>
                <w:bCs/>
              </w:rPr>
              <w:t>COMMITMENT FEE</w:t>
            </w:r>
          </w:p>
        </w:tc>
        <w:tc>
          <w:tcPr>
            <w:tcW w:w="2430" w:type="dxa"/>
          </w:tcPr>
          <w:p w14:paraId="3E6C34AA" w14:textId="4B9F284B" w:rsidR="009758BD" w:rsidRDefault="00387388" w:rsidP="00043C04">
            <w:r>
              <w:t>NONE</w:t>
            </w:r>
          </w:p>
        </w:tc>
        <w:tc>
          <w:tcPr>
            <w:tcW w:w="3147" w:type="dxa"/>
          </w:tcPr>
          <w:p w14:paraId="582D2B88" w14:textId="59777A1B" w:rsidR="009758BD" w:rsidRDefault="009758BD" w:rsidP="00043C04">
            <w:r>
              <w:t>$800</w:t>
            </w:r>
          </w:p>
        </w:tc>
      </w:tr>
      <w:tr w:rsidR="00387388" w14:paraId="1046E893" w14:textId="77777777" w:rsidTr="009758BD">
        <w:trPr>
          <w:trHeight w:val="497"/>
        </w:trPr>
        <w:tc>
          <w:tcPr>
            <w:tcW w:w="4315" w:type="dxa"/>
          </w:tcPr>
          <w:p w14:paraId="51CFBC79" w14:textId="7D440F2D" w:rsidR="00387388" w:rsidRPr="00387388" w:rsidRDefault="00BB03CF" w:rsidP="00043C04">
            <w:pPr>
              <w:rPr>
                <w:b/>
                <w:bCs/>
              </w:rPr>
            </w:pPr>
            <w:r>
              <w:rPr>
                <w:b/>
                <w:bCs/>
              </w:rPr>
              <w:t>SERVICE</w:t>
            </w:r>
            <w:r w:rsidR="00387388">
              <w:rPr>
                <w:b/>
                <w:bCs/>
              </w:rPr>
              <w:t xml:space="preserve"> </w:t>
            </w:r>
            <w:r>
              <w:rPr>
                <w:b/>
                <w:bCs/>
              </w:rPr>
              <w:t>CHARGE</w:t>
            </w:r>
          </w:p>
        </w:tc>
        <w:tc>
          <w:tcPr>
            <w:tcW w:w="2430" w:type="dxa"/>
          </w:tcPr>
          <w:p w14:paraId="297E5942" w14:textId="3046098B" w:rsidR="00387388" w:rsidRPr="00387388" w:rsidRDefault="00387388" w:rsidP="00043C04">
            <w:r>
              <w:t>NONE</w:t>
            </w:r>
          </w:p>
        </w:tc>
        <w:tc>
          <w:tcPr>
            <w:tcW w:w="3147" w:type="dxa"/>
          </w:tcPr>
          <w:p w14:paraId="6F32F0A5" w14:textId="672FED8D" w:rsidR="00387388" w:rsidRDefault="00F307A5" w:rsidP="00043C04">
            <w:r>
              <w:t>4</w:t>
            </w:r>
            <w:r w:rsidR="00387388">
              <w:t>% P</w:t>
            </w:r>
            <w:r w:rsidR="006B530B">
              <w:t>ER BOOKING VALUE</w:t>
            </w:r>
          </w:p>
        </w:tc>
      </w:tr>
      <w:tr w:rsidR="009758BD" w14:paraId="3B15CF33" w14:textId="77777777" w:rsidTr="009758BD">
        <w:trPr>
          <w:trHeight w:val="497"/>
        </w:trPr>
        <w:tc>
          <w:tcPr>
            <w:tcW w:w="4315" w:type="dxa"/>
          </w:tcPr>
          <w:p w14:paraId="2A4A798A" w14:textId="64E2AF0C" w:rsidR="009758BD" w:rsidRPr="00387388" w:rsidRDefault="00387388" w:rsidP="00043C04">
            <w:pPr>
              <w:rPr>
                <w:b/>
                <w:bCs/>
              </w:rPr>
            </w:pPr>
            <w:r w:rsidRPr="00387388">
              <w:rPr>
                <w:b/>
                <w:bCs/>
              </w:rPr>
              <w:t>TOTAL PRICE</w:t>
            </w:r>
          </w:p>
        </w:tc>
        <w:tc>
          <w:tcPr>
            <w:tcW w:w="2430" w:type="dxa"/>
          </w:tcPr>
          <w:p w14:paraId="113F909C" w14:textId="792D7C50" w:rsidR="009758BD" w:rsidRPr="00387388" w:rsidRDefault="00387388" w:rsidP="00043C04">
            <w:pPr>
              <w:rPr>
                <w:b/>
                <w:bCs/>
              </w:rPr>
            </w:pPr>
            <w:r w:rsidRPr="00387388">
              <w:rPr>
                <w:b/>
                <w:bCs/>
              </w:rPr>
              <w:t>$2 900</w:t>
            </w:r>
          </w:p>
        </w:tc>
        <w:tc>
          <w:tcPr>
            <w:tcW w:w="3147" w:type="dxa"/>
          </w:tcPr>
          <w:p w14:paraId="4E9B68F1" w14:textId="0281F020" w:rsidR="009758BD" w:rsidRPr="006B530B" w:rsidRDefault="006B530B" w:rsidP="00043C04">
            <w:pPr>
              <w:rPr>
                <w:b/>
                <w:bCs/>
              </w:rPr>
            </w:pPr>
            <w:r w:rsidRPr="006B530B">
              <w:rPr>
                <w:b/>
                <w:bCs/>
              </w:rPr>
              <w:t>NO FIXED TOTAL PRICE</w:t>
            </w:r>
          </w:p>
        </w:tc>
      </w:tr>
    </w:tbl>
    <w:p w14:paraId="6CC931BB" w14:textId="77777777" w:rsidR="001273C1" w:rsidRPr="00017876" w:rsidRDefault="00000000">
      <w:pPr>
        <w:pStyle w:val="Heading1"/>
        <w:rPr>
          <w:rFonts w:cs="Airbnb Cereal App"/>
        </w:rPr>
      </w:pPr>
      <w:sdt>
        <w:sdtPr>
          <w:rPr>
            <w:rFonts w:cs="Airbnb Cereal App"/>
          </w:rPr>
          <w:alias w:val="Conclusion:"/>
          <w:tag w:val="Conclusion:"/>
          <w:id w:val="-448547010"/>
          <w:placeholder>
            <w:docPart w:val="07353ACB6F114E54B686DD837B1BFCCD"/>
          </w:placeholder>
          <w:temporary/>
          <w:showingPlcHdr/>
          <w15:appearance w15:val="hidden"/>
        </w:sdtPr>
        <w:sdtContent>
          <w:r w:rsidR="006C5ECB" w:rsidRPr="00017876">
            <w:rPr>
              <w:rFonts w:cs="Airbnb Cereal App"/>
            </w:rPr>
            <w:t>Conclusion</w:t>
          </w:r>
        </w:sdtContent>
      </w:sdt>
    </w:p>
    <w:p w14:paraId="2CE54E45" w14:textId="77777777" w:rsidR="006C5ECB" w:rsidRPr="00017876" w:rsidRDefault="006C5ECB">
      <w:pPr>
        <w:pStyle w:val="NoSpacing"/>
        <w:rPr>
          <w:rFonts w:cs="Airbnb Cereal App"/>
        </w:rPr>
      </w:pPr>
    </w:p>
    <w:p w14:paraId="73F88627" w14:textId="0F78CD35" w:rsidR="001273C1" w:rsidRPr="00017876" w:rsidRDefault="00000000">
      <w:pPr>
        <w:rPr>
          <w:rFonts w:cs="Airbnb Cereal App"/>
        </w:rPr>
      </w:pPr>
      <w:sdt>
        <w:sdtPr>
          <w:rPr>
            <w:rFonts w:cs="Airbnb Cereal App"/>
          </w:rPr>
          <w:alias w:val="Enter description:"/>
          <w:tag w:val="Enter description:"/>
          <w:id w:val="-2107795705"/>
          <w:placeholder>
            <w:docPart w:val="BA3C1E86F8D348C7AE38EF22C4AA0339"/>
          </w:placeholder>
          <w:temporary/>
          <w:showingPlcHdr/>
          <w15:appearance w15:val="hidden"/>
        </w:sdtPr>
        <w:sdtContent>
          <w:r w:rsidR="006C5ECB" w:rsidRPr="00017876">
            <w:rPr>
              <w:rFonts w:cs="Airbnb Cereal App"/>
            </w:rPr>
            <w:t>We look forward to working with</w:t>
          </w:r>
        </w:sdtContent>
      </w:sdt>
      <w:r w:rsidR="006C5ECB" w:rsidRPr="00017876">
        <w:rPr>
          <w:rFonts w:cs="Airbnb Cereal App"/>
        </w:rPr>
        <w:t xml:space="preserve"> </w:t>
      </w:r>
      <w:sdt>
        <w:sdtPr>
          <w:rPr>
            <w:rFonts w:cs="Airbnb Cereal App"/>
          </w:rPr>
          <w:alias w:val="Client Name:"/>
          <w:tag w:val="Client Name:"/>
          <w:id w:val="-1289347767"/>
          <w:placeholder>
            <w:docPart w:val="A52F573B508B485B8406B7AC4C0529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4181D">
            <w:rPr>
              <w:rFonts w:cs="Airbnb Cereal App"/>
            </w:rPr>
            <w:t>Stallion Cruise</w:t>
          </w:r>
        </w:sdtContent>
      </w:sdt>
      <w:r w:rsidR="00C16778" w:rsidRPr="00017876">
        <w:rPr>
          <w:rFonts w:cs="Airbnb Cereal App"/>
        </w:rPr>
        <w:t xml:space="preserve"> </w:t>
      </w:r>
      <w:sdt>
        <w:sdtPr>
          <w:rPr>
            <w:rFonts w:cs="Airbnb Cereal App"/>
          </w:rPr>
          <w:alias w:val="Enter description:"/>
          <w:tag w:val="Enter description:"/>
          <w:id w:val="361020482"/>
          <w:placeholder>
            <w:docPart w:val="ABE0139F9DFE4B328596AAD3FEB76207"/>
          </w:placeholder>
          <w:temporary/>
          <w:showingPlcHdr/>
          <w15:appearance w15:val="hidden"/>
        </w:sdtPr>
        <w:sdtContent>
          <w:r w:rsidR="006C5ECB" w:rsidRPr="00017876">
            <w:rPr>
              <w:rFonts w:cs="Airbnb Cereal App"/>
            </w:rPr>
            <w:t>and supporting your efforts to improve your sales cycle with</w:t>
          </w:r>
        </w:sdtContent>
      </w:sdt>
      <w:r w:rsidR="006C5ECB" w:rsidRPr="00017876">
        <w:rPr>
          <w:rFonts w:cs="Airbnb Cereal App"/>
        </w:rPr>
        <w:t xml:space="preserve"> </w:t>
      </w:r>
      <w:r w:rsidR="0089338A">
        <w:rPr>
          <w:rFonts w:cs="Airbnb Cereal App"/>
        </w:rPr>
        <w:t>an Online Bus Booking System</w:t>
      </w:r>
      <w:r w:rsidR="00C60923">
        <w:rPr>
          <w:rFonts w:cs="Airbnb Cereal App"/>
        </w:rPr>
        <w:t>.</w:t>
      </w:r>
      <w:r w:rsidR="00C16778" w:rsidRPr="00017876">
        <w:rPr>
          <w:rFonts w:cs="Airbnb Cereal App"/>
        </w:rPr>
        <w:t xml:space="preserve"> </w:t>
      </w:r>
      <w:r w:rsidR="00C60923" w:rsidRPr="00C60923">
        <w:rPr>
          <w:rFonts w:cs="Airbnb Cereal App"/>
        </w:rPr>
        <w:t>We are confident that we can meet the challenges ahead, and stand ready to partner with you in delivering an effective booking system</w:t>
      </w:r>
      <w:r w:rsidR="00C60923">
        <w:rPr>
          <w:rFonts w:cs="Airbnb Cereal App"/>
        </w:rPr>
        <w:t>.</w:t>
      </w:r>
    </w:p>
    <w:p w14:paraId="203F8540" w14:textId="78880B66" w:rsidR="006C5ECB" w:rsidRPr="00017876" w:rsidRDefault="00000000" w:rsidP="006C5ECB">
      <w:pPr>
        <w:rPr>
          <w:rFonts w:cs="Airbnb Cereal App"/>
        </w:rPr>
      </w:pPr>
      <w:sdt>
        <w:sdtPr>
          <w:rPr>
            <w:rFonts w:cs="Airbnb Cereal App"/>
          </w:rPr>
          <w:alias w:val="Enter description:"/>
          <w:tag w:val="Enter description:"/>
          <w:id w:val="-1881157784"/>
          <w:placeholder>
            <w:docPart w:val="04F1820D89AC46E1A0BF0A106D47FE0D"/>
          </w:placeholder>
          <w:temporary/>
          <w:showingPlcHdr/>
          <w15:appearance w15:val="hidden"/>
        </w:sdtPr>
        <w:sdtContent>
          <w:r w:rsidR="006C5ECB" w:rsidRPr="00017876">
            <w:rPr>
              <w:rFonts w:cs="Airbnb Cereal App"/>
            </w:rPr>
            <w:t>If you have questions on this proposal, feel free to contact</w:t>
          </w:r>
        </w:sdtContent>
      </w:sdt>
      <w:r w:rsidR="006C5ECB" w:rsidRPr="00017876">
        <w:rPr>
          <w:rFonts w:cs="Airbnb Cereal App"/>
        </w:rPr>
        <w:t xml:space="preserve"> </w:t>
      </w:r>
      <w:r w:rsidR="003954FF" w:rsidRPr="003954FF">
        <w:rPr>
          <w:rFonts w:cs="Airbnb Cereal App"/>
          <w:b/>
          <w:bCs/>
        </w:rPr>
        <w:t>MR BLESSING MASHOKO</w:t>
      </w:r>
      <w:r w:rsidR="00C16778" w:rsidRPr="003954FF">
        <w:rPr>
          <w:rFonts w:cs="Airbnb Cereal App"/>
          <w:b/>
          <w:bCs/>
        </w:rPr>
        <w:t xml:space="preserve"> </w:t>
      </w:r>
      <w:sdt>
        <w:sdtPr>
          <w:rPr>
            <w:rFonts w:cs="Airbnb Cereal App"/>
          </w:rPr>
          <w:alias w:val="Enter description:"/>
          <w:tag w:val="Enter description:"/>
          <w:id w:val="1101151397"/>
          <w:placeholder>
            <w:docPart w:val="464B4399AACB490F86D0905C2E54954E"/>
          </w:placeholder>
          <w:temporary/>
          <w:showingPlcHdr/>
          <w15:appearance w15:val="hidden"/>
        </w:sdtPr>
        <w:sdtContent>
          <w:r w:rsidR="006C5ECB" w:rsidRPr="00017876">
            <w:rPr>
              <w:rFonts w:cs="Airbnb Cereal App"/>
            </w:rPr>
            <w:t>at your convenience by email at</w:t>
          </w:r>
        </w:sdtContent>
      </w:sdt>
      <w:r w:rsidR="006C5ECB" w:rsidRPr="00017876">
        <w:rPr>
          <w:rFonts w:cs="Airbnb Cereal App"/>
        </w:rPr>
        <w:t xml:space="preserve"> </w:t>
      </w:r>
      <w:r w:rsidR="003954FF" w:rsidRPr="003954FF">
        <w:rPr>
          <w:rFonts w:cs="Airbnb Cereal App"/>
          <w:b/>
          <w:bCs/>
        </w:rPr>
        <w:t>support@mashcom.co.zw</w:t>
      </w:r>
      <w:r w:rsidR="00C16778" w:rsidRPr="00017876">
        <w:rPr>
          <w:rFonts w:cs="Airbnb Cereal App"/>
        </w:rPr>
        <w:t xml:space="preserve"> </w:t>
      </w:r>
      <w:sdt>
        <w:sdtPr>
          <w:rPr>
            <w:rFonts w:cs="Airbnb Cereal App"/>
          </w:rPr>
          <w:alias w:val="Enter description:"/>
          <w:tag w:val="Enter description:"/>
          <w:id w:val="-2047437457"/>
          <w:placeholder>
            <w:docPart w:val="AB8F7DCE95E2476B938463FF3402FA73"/>
          </w:placeholder>
          <w:temporary/>
          <w:showingPlcHdr/>
          <w15:appearance w15:val="hidden"/>
        </w:sdtPr>
        <w:sdtContent>
          <w:r w:rsidR="006C5ECB" w:rsidRPr="00017876">
            <w:rPr>
              <w:rFonts w:cs="Airbnb Cereal App"/>
            </w:rPr>
            <w:t>or by phone at</w:t>
          </w:r>
        </w:sdtContent>
      </w:sdt>
      <w:r w:rsidR="006C5ECB" w:rsidRPr="00017876">
        <w:rPr>
          <w:rFonts w:cs="Airbnb Cereal App"/>
        </w:rPr>
        <w:t xml:space="preserve"> </w:t>
      </w:r>
      <w:r w:rsidR="003954FF" w:rsidRPr="003954FF">
        <w:rPr>
          <w:rFonts w:cs="Airbnb Cereal App"/>
          <w:b/>
          <w:bCs/>
        </w:rPr>
        <w:t>0776230034</w:t>
      </w:r>
      <w:r w:rsidR="00C16778" w:rsidRPr="00017876">
        <w:rPr>
          <w:rFonts w:cs="Airbnb Cereal App"/>
        </w:rPr>
        <w:t xml:space="preserve">. </w:t>
      </w:r>
      <w:sdt>
        <w:sdtPr>
          <w:rPr>
            <w:rFonts w:cs="Airbnb Cereal App"/>
          </w:rPr>
          <w:alias w:val="Enter description:"/>
          <w:tag w:val="Enter description:"/>
          <w:id w:val="1224176453"/>
          <w:placeholder>
            <w:docPart w:val="D0F39E556C364DA6B2B649BABC5DC2B5"/>
          </w:placeholder>
          <w:showingPlcHdr/>
          <w15:appearance w15:val="hidden"/>
        </w:sdtPr>
        <w:sdtContent>
          <w:r w:rsidR="00E85224">
            <w:t>We will be in touch with you next week to arrange a follow-up conversation on the proposal.</w:t>
          </w:r>
        </w:sdtContent>
      </w:sdt>
    </w:p>
    <w:p w14:paraId="33A9FC1B" w14:textId="4D126E40" w:rsidR="001273C1" w:rsidRPr="00017876" w:rsidRDefault="00000000" w:rsidP="00DA2951">
      <w:pPr>
        <w:rPr>
          <w:rFonts w:cs="Airbnb Cereal App"/>
        </w:rPr>
      </w:pPr>
      <w:sdt>
        <w:sdtPr>
          <w:rPr>
            <w:rFonts w:cs="Airbnb Cereal App"/>
          </w:rPr>
          <w:alias w:val="Enter Closing:"/>
          <w:tag w:val="Enter Closing:"/>
          <w:id w:val="1833405638"/>
          <w:placeholder>
            <w:docPart w:val="60584DC52EF940FEB694F5B5EE7B3BBC"/>
          </w:placeholder>
          <w:temporary/>
          <w:showingPlcHdr/>
          <w15:appearance w15:val="hidden"/>
        </w:sdtPr>
        <w:sdtContent>
          <w:r w:rsidR="000E697B" w:rsidRPr="00017876">
            <w:rPr>
              <w:rFonts w:cs="Airbnb Cereal App"/>
            </w:rPr>
            <w:t>Thank you for your consideration</w:t>
          </w:r>
        </w:sdtContent>
      </w:sdt>
    </w:p>
    <w:sectPr w:rsidR="001273C1" w:rsidRPr="00017876" w:rsidSect="00CB396A">
      <w:footerReference w:type="default" r:id="rId9"/>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57062" w14:textId="77777777" w:rsidR="00406C90" w:rsidRDefault="00406C90">
      <w:pPr>
        <w:spacing w:after="0" w:line="240" w:lineRule="auto"/>
      </w:pPr>
      <w:r>
        <w:separator/>
      </w:r>
    </w:p>
  </w:endnote>
  <w:endnote w:type="continuationSeparator" w:id="0">
    <w:p w14:paraId="401CA236" w14:textId="77777777" w:rsidR="00406C90" w:rsidRDefault="0040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irbnb Cereal App Book">
    <w:panose1 w:val="020B0502020203020204"/>
    <w:charset w:val="EE"/>
    <w:family w:val="swiss"/>
    <w:pitch w:val="variable"/>
    <w:sig w:usb0="A100006F" w:usb1="0200004B" w:usb2="04000028" w:usb3="00000000" w:csb0="00000002" w:csb1="00000000"/>
  </w:font>
  <w:font w:name="Airbnb Cereal App Black">
    <w:panose1 w:val="020B0902020203020204"/>
    <w:charset w:val="EE"/>
    <w:family w:val="swiss"/>
    <w:pitch w:val="variable"/>
    <w:sig w:usb0="A100006F" w:usb1="0000004B" w:usb2="00000028" w:usb3="00000000" w:csb0="00000002" w:csb1="00000000"/>
  </w:font>
  <w:font w:name="Arial Black">
    <w:panose1 w:val="020B0A04020102020204"/>
    <w:charset w:val="00"/>
    <w:family w:val="swiss"/>
    <w:pitch w:val="variable"/>
    <w:sig w:usb0="A00002AF" w:usb1="400078FB" w:usb2="00000000" w:usb3="00000000" w:csb0="0000009F" w:csb1="00000000"/>
  </w:font>
  <w:font w:name="Airbnb Cereal App">
    <w:panose1 w:val="020B0702020203020204"/>
    <w:charset w:val="EE"/>
    <w:family w:val="swiss"/>
    <w:pitch w:val="variable"/>
    <w:sig w:usb0="A100006F" w:usb1="0200004B" w:usb2="04000028" w:usb3="00000000" w:csb0="00000002" w:csb1="00000000"/>
  </w:font>
  <w:font w:name="Inter">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910A"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49C8" w14:textId="77777777" w:rsidR="00406C90" w:rsidRDefault="00406C90">
      <w:pPr>
        <w:spacing w:after="0" w:line="240" w:lineRule="auto"/>
      </w:pPr>
      <w:r>
        <w:separator/>
      </w:r>
    </w:p>
  </w:footnote>
  <w:footnote w:type="continuationSeparator" w:id="0">
    <w:p w14:paraId="271BF028" w14:textId="77777777" w:rsidR="00406C90" w:rsidRDefault="0040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2354E7"/>
    <w:multiLevelType w:val="hybridMultilevel"/>
    <w:tmpl w:val="D8467D4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2095976896">
    <w:abstractNumId w:val="9"/>
  </w:num>
  <w:num w:numId="2" w16cid:durableId="196049233">
    <w:abstractNumId w:val="11"/>
  </w:num>
  <w:num w:numId="3" w16cid:durableId="2005889617">
    <w:abstractNumId w:val="11"/>
    <w:lvlOverride w:ilvl="0">
      <w:startOverride w:val="1"/>
    </w:lvlOverride>
  </w:num>
  <w:num w:numId="4" w16cid:durableId="654332599">
    <w:abstractNumId w:val="7"/>
  </w:num>
  <w:num w:numId="5" w16cid:durableId="90440825">
    <w:abstractNumId w:val="6"/>
  </w:num>
  <w:num w:numId="6" w16cid:durableId="1973514136">
    <w:abstractNumId w:val="5"/>
  </w:num>
  <w:num w:numId="7" w16cid:durableId="2087267285">
    <w:abstractNumId w:val="4"/>
  </w:num>
  <w:num w:numId="8" w16cid:durableId="127669547">
    <w:abstractNumId w:val="8"/>
  </w:num>
  <w:num w:numId="9" w16cid:durableId="1370758860">
    <w:abstractNumId w:val="3"/>
  </w:num>
  <w:num w:numId="10" w16cid:durableId="604114006">
    <w:abstractNumId w:val="2"/>
  </w:num>
  <w:num w:numId="11" w16cid:durableId="297883335">
    <w:abstractNumId w:val="1"/>
  </w:num>
  <w:num w:numId="12" w16cid:durableId="1191602025">
    <w:abstractNumId w:val="0"/>
  </w:num>
  <w:num w:numId="13" w16cid:durableId="1760636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1874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76"/>
    <w:rsid w:val="00017876"/>
    <w:rsid w:val="000322BF"/>
    <w:rsid w:val="00043C04"/>
    <w:rsid w:val="000838C7"/>
    <w:rsid w:val="000A106E"/>
    <w:rsid w:val="000C6A97"/>
    <w:rsid w:val="000D15CE"/>
    <w:rsid w:val="000E697B"/>
    <w:rsid w:val="00102DBB"/>
    <w:rsid w:val="00117948"/>
    <w:rsid w:val="001218F0"/>
    <w:rsid w:val="001238BC"/>
    <w:rsid w:val="001273C1"/>
    <w:rsid w:val="0018452A"/>
    <w:rsid w:val="001B25AF"/>
    <w:rsid w:val="001F5B86"/>
    <w:rsid w:val="002129B0"/>
    <w:rsid w:val="00212B47"/>
    <w:rsid w:val="00295C0C"/>
    <w:rsid w:val="002A04F7"/>
    <w:rsid w:val="002A3664"/>
    <w:rsid w:val="002E52EE"/>
    <w:rsid w:val="00312128"/>
    <w:rsid w:val="003262F3"/>
    <w:rsid w:val="00346FDE"/>
    <w:rsid w:val="0035214E"/>
    <w:rsid w:val="003748B8"/>
    <w:rsid w:val="00384979"/>
    <w:rsid w:val="00386778"/>
    <w:rsid w:val="00387388"/>
    <w:rsid w:val="003954FF"/>
    <w:rsid w:val="003E4AAE"/>
    <w:rsid w:val="003F7A10"/>
    <w:rsid w:val="00406C90"/>
    <w:rsid w:val="00417647"/>
    <w:rsid w:val="00424DAB"/>
    <w:rsid w:val="00435816"/>
    <w:rsid w:val="00451A8B"/>
    <w:rsid w:val="004B5850"/>
    <w:rsid w:val="004E5035"/>
    <w:rsid w:val="004E67CA"/>
    <w:rsid w:val="004F5C8E"/>
    <w:rsid w:val="00517215"/>
    <w:rsid w:val="00527FE8"/>
    <w:rsid w:val="0053613C"/>
    <w:rsid w:val="0053702E"/>
    <w:rsid w:val="00545041"/>
    <w:rsid w:val="00590B0E"/>
    <w:rsid w:val="0061490E"/>
    <w:rsid w:val="00624F0D"/>
    <w:rsid w:val="006B530B"/>
    <w:rsid w:val="006C5ECB"/>
    <w:rsid w:val="006E54F6"/>
    <w:rsid w:val="0071603F"/>
    <w:rsid w:val="00741991"/>
    <w:rsid w:val="0076017A"/>
    <w:rsid w:val="00767F5D"/>
    <w:rsid w:val="007C7319"/>
    <w:rsid w:val="008040C9"/>
    <w:rsid w:val="00805667"/>
    <w:rsid w:val="0084181D"/>
    <w:rsid w:val="00844A13"/>
    <w:rsid w:val="008739D3"/>
    <w:rsid w:val="0088175F"/>
    <w:rsid w:val="00890A70"/>
    <w:rsid w:val="0089338A"/>
    <w:rsid w:val="008961F2"/>
    <w:rsid w:val="008A06C1"/>
    <w:rsid w:val="008C7437"/>
    <w:rsid w:val="008F0E66"/>
    <w:rsid w:val="008F4E62"/>
    <w:rsid w:val="00904FD9"/>
    <w:rsid w:val="00941401"/>
    <w:rsid w:val="00954A52"/>
    <w:rsid w:val="009758BD"/>
    <w:rsid w:val="00987BCC"/>
    <w:rsid w:val="00990C57"/>
    <w:rsid w:val="009A3E0F"/>
    <w:rsid w:val="009B5C18"/>
    <w:rsid w:val="009B5D53"/>
    <w:rsid w:val="00A97CC8"/>
    <w:rsid w:val="00AA4E06"/>
    <w:rsid w:val="00AA528E"/>
    <w:rsid w:val="00AB131D"/>
    <w:rsid w:val="00AD793B"/>
    <w:rsid w:val="00AE49BE"/>
    <w:rsid w:val="00AF452C"/>
    <w:rsid w:val="00B0209E"/>
    <w:rsid w:val="00B13AE2"/>
    <w:rsid w:val="00B41CE4"/>
    <w:rsid w:val="00B61EC5"/>
    <w:rsid w:val="00B70AA1"/>
    <w:rsid w:val="00B90908"/>
    <w:rsid w:val="00BA677C"/>
    <w:rsid w:val="00BA73A1"/>
    <w:rsid w:val="00BB03CF"/>
    <w:rsid w:val="00BB4264"/>
    <w:rsid w:val="00BC617C"/>
    <w:rsid w:val="00BC6A71"/>
    <w:rsid w:val="00BE3CD6"/>
    <w:rsid w:val="00BE4BBD"/>
    <w:rsid w:val="00BE5264"/>
    <w:rsid w:val="00C16778"/>
    <w:rsid w:val="00C37D02"/>
    <w:rsid w:val="00C60923"/>
    <w:rsid w:val="00C71204"/>
    <w:rsid w:val="00C7160E"/>
    <w:rsid w:val="00C73029"/>
    <w:rsid w:val="00CB396A"/>
    <w:rsid w:val="00CB4E38"/>
    <w:rsid w:val="00CB6803"/>
    <w:rsid w:val="00CC4E29"/>
    <w:rsid w:val="00CC612B"/>
    <w:rsid w:val="00D31D4F"/>
    <w:rsid w:val="00DA2951"/>
    <w:rsid w:val="00DD3056"/>
    <w:rsid w:val="00E30D93"/>
    <w:rsid w:val="00E85224"/>
    <w:rsid w:val="00EA06FB"/>
    <w:rsid w:val="00ED65A4"/>
    <w:rsid w:val="00F21FF2"/>
    <w:rsid w:val="00F307A5"/>
    <w:rsid w:val="00F42EAE"/>
    <w:rsid w:val="00F535B0"/>
    <w:rsid w:val="00F618F5"/>
    <w:rsid w:val="00F9769D"/>
    <w:rsid w:val="00FA1CAF"/>
    <w:rsid w:val="00FB2EE0"/>
    <w:rsid w:val="00FC68B0"/>
    <w:rsid w:val="00FE52F7"/>
    <w:rsid w:val="00FE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E97D6"/>
  <w15:chartTrackingRefBased/>
  <w15:docId w15:val="{FC9A4B29-6B5D-470F-B3AC-E4B5CA07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A1"/>
    <w:rPr>
      <w:rFonts w:ascii="Airbnb Cereal App Book" w:hAnsi="Airbnb Cereal App Book"/>
      <w:color w:val="000000" w:themeColor="text1"/>
      <w:sz w:val="20"/>
    </w:rPr>
  </w:style>
  <w:style w:type="paragraph" w:styleId="Heading1">
    <w:name w:val="heading 1"/>
    <w:basedOn w:val="Normal"/>
    <w:next w:val="Normal"/>
    <w:link w:val="Heading1Char"/>
    <w:uiPriority w:val="9"/>
    <w:qFormat/>
    <w:rsid w:val="00B70AA1"/>
    <w:pPr>
      <w:keepNext/>
      <w:keepLines/>
      <w:spacing w:before="600" w:after="240" w:line="240" w:lineRule="auto"/>
      <w:outlineLvl w:val="0"/>
    </w:pPr>
    <w:rPr>
      <w:rFonts w:ascii="Airbnb Cereal App Black" w:hAnsi="Airbnb Cereal App Black"/>
      <w:b/>
      <w:bCs/>
      <w:caps/>
      <w:color w:val="1F4E79" w:themeColor="accent1" w:themeShade="80"/>
      <w:sz w:val="28"/>
      <w:szCs w:val="28"/>
    </w:rPr>
  </w:style>
  <w:style w:type="paragraph" w:styleId="Heading2">
    <w:name w:val="heading 2"/>
    <w:basedOn w:val="Normal"/>
    <w:next w:val="Normal"/>
    <w:link w:val="Heading2Char"/>
    <w:uiPriority w:val="9"/>
    <w:unhideWhenUsed/>
    <w:qFormat/>
    <w:rsid w:val="00B70AA1"/>
    <w:pPr>
      <w:keepNext/>
      <w:keepLines/>
      <w:spacing w:before="360" w:after="120" w:line="240" w:lineRule="auto"/>
      <w:outlineLvl w:val="1"/>
    </w:pPr>
    <w:rPr>
      <w:rFonts w:ascii="Airbnb Cereal App Black" w:hAnsi="Airbnb Cereal App Black"/>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B70AA1"/>
    <w:rPr>
      <w:rFonts w:ascii="Airbnb Cereal App Black" w:hAnsi="Airbnb Cereal App Black"/>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B70AA1"/>
    <w:rPr>
      <w:rFonts w:ascii="Airbnb Cereal App Black" w:hAnsi="Airbnb Cereal App Black"/>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NormalWeb">
    <w:name w:val="Normal (Web)"/>
    <w:basedOn w:val="Normal"/>
    <w:uiPriority w:val="99"/>
    <w:unhideWhenUsed/>
    <w:rsid w:val="00C73029"/>
    <w:pPr>
      <w:spacing w:before="100" w:beforeAutospacing="1" w:after="100" w:afterAutospacing="1" w:line="240" w:lineRule="auto"/>
    </w:pPr>
    <w:rPr>
      <w:rFonts w:ascii="Times New Roman" w:eastAsia="Times New Roman" w:hAnsi="Times New Roman" w:cs="Times New Roman"/>
      <w:color w:val="auto"/>
      <w:sz w:val="24"/>
      <w:szCs w:val="24"/>
      <w:lang w:val="en-ZW" w:eastAsia="en-ZW"/>
    </w:rPr>
  </w:style>
  <w:style w:type="paragraph" w:styleId="ListParagraph">
    <w:name w:val="List Paragraph"/>
    <w:basedOn w:val="Normal"/>
    <w:uiPriority w:val="34"/>
    <w:unhideWhenUsed/>
    <w:qFormat/>
    <w:rsid w:val="00FE52F7"/>
    <w:pPr>
      <w:ind w:left="720"/>
      <w:contextualSpacing/>
    </w:pPr>
  </w:style>
  <w:style w:type="paragraph" w:styleId="Caption">
    <w:name w:val="caption"/>
    <w:basedOn w:val="Normal"/>
    <w:next w:val="Normal"/>
    <w:uiPriority w:val="35"/>
    <w:unhideWhenUsed/>
    <w:qFormat/>
    <w:rsid w:val="001F5B86"/>
    <w:pPr>
      <w:spacing w:after="200" w:line="240" w:lineRule="auto"/>
    </w:pPr>
    <w:rPr>
      <w:i/>
      <w:iCs/>
      <w:color w:val="2C283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com\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74EB4C464143E394AFBF8D8607C92E"/>
        <w:category>
          <w:name w:val="General"/>
          <w:gallery w:val="placeholder"/>
        </w:category>
        <w:types>
          <w:type w:val="bbPlcHdr"/>
        </w:types>
        <w:behaviors>
          <w:behavior w:val="content"/>
        </w:behaviors>
        <w:guid w:val="{21810C87-A13B-4F12-93F1-15471806A744}"/>
      </w:docPartPr>
      <w:docPartBody>
        <w:p w:rsidR="00000000" w:rsidRDefault="00000000">
          <w:pPr>
            <w:pStyle w:val="5B74EB4C464143E394AFBF8D8607C92E"/>
          </w:pPr>
          <w:r>
            <w:t>Overview</w:t>
          </w:r>
        </w:p>
      </w:docPartBody>
    </w:docPart>
    <w:docPart>
      <w:docPartPr>
        <w:name w:val="9D17014C4B1C4CB099E4667AF0CDBCF0"/>
        <w:category>
          <w:name w:val="General"/>
          <w:gallery w:val="placeholder"/>
        </w:category>
        <w:types>
          <w:type w:val="bbPlcHdr"/>
        </w:types>
        <w:behaviors>
          <w:behavior w:val="content"/>
        </w:behaviors>
        <w:guid w:val="{A0E98696-2EC6-43D7-9FAD-D4C5D22B3BEB}"/>
      </w:docPartPr>
      <w:docPartBody>
        <w:p w:rsidR="00000000" w:rsidRDefault="00000000">
          <w:pPr>
            <w:pStyle w:val="9D17014C4B1C4CB099E4667AF0CDBCF0"/>
          </w:pPr>
          <w:r>
            <w:rPr>
              <w:rStyle w:val="PlaceholderText"/>
            </w:rPr>
            <w:t>Your Company</w:t>
          </w:r>
        </w:p>
      </w:docPartBody>
    </w:docPart>
    <w:docPart>
      <w:docPartPr>
        <w:name w:val="7073D499EDFF432BAE0E527A9B7D1568"/>
        <w:category>
          <w:name w:val="General"/>
          <w:gallery w:val="placeholder"/>
        </w:category>
        <w:types>
          <w:type w:val="bbPlcHdr"/>
        </w:types>
        <w:behaviors>
          <w:behavior w:val="content"/>
        </w:behaviors>
        <w:guid w:val="{16116656-590D-40D5-926C-7754145266A5}"/>
      </w:docPartPr>
      <w:docPartBody>
        <w:p w:rsidR="00000000" w:rsidRDefault="00000000">
          <w:pPr>
            <w:pStyle w:val="7073D499EDFF432BAE0E527A9B7D1568"/>
          </w:pPr>
          <w:r>
            <w:t>is pleased to submit this proposal for services to support</w:t>
          </w:r>
        </w:p>
      </w:docPartBody>
    </w:docPart>
    <w:docPart>
      <w:docPartPr>
        <w:name w:val="A52F573B508B485B8406B7AC4C052964"/>
        <w:category>
          <w:name w:val="General"/>
          <w:gallery w:val="placeholder"/>
        </w:category>
        <w:types>
          <w:type w:val="bbPlcHdr"/>
        </w:types>
        <w:behaviors>
          <w:behavior w:val="content"/>
        </w:behaviors>
        <w:guid w:val="{A511AFD1-5671-4A93-B8AC-2624FD27D67F}"/>
      </w:docPartPr>
      <w:docPartBody>
        <w:p w:rsidR="00000000" w:rsidRDefault="00000000">
          <w:pPr>
            <w:pStyle w:val="A52F573B508B485B8406B7AC4C052964"/>
          </w:pPr>
          <w:r>
            <w:rPr>
              <w:rStyle w:val="PlaceholderText"/>
            </w:rPr>
            <w:t>Client’s Company</w:t>
          </w:r>
        </w:p>
      </w:docPartBody>
    </w:docPart>
    <w:docPart>
      <w:docPartPr>
        <w:name w:val="02942C6502A942B5A166E802AA4491CD"/>
        <w:category>
          <w:name w:val="General"/>
          <w:gallery w:val="placeholder"/>
        </w:category>
        <w:types>
          <w:type w:val="bbPlcHdr"/>
        </w:types>
        <w:behaviors>
          <w:behavior w:val="content"/>
        </w:behaviors>
        <w:guid w:val="{16467403-A1BB-41ED-AFBE-480F744C6B42}"/>
      </w:docPartPr>
      <w:docPartBody>
        <w:p w:rsidR="00000000" w:rsidRDefault="00000000">
          <w:pPr>
            <w:pStyle w:val="02942C6502A942B5A166E802AA4491CD"/>
          </w:pPr>
          <w:r>
            <w:t>in achieving its goals for improving customer satisfaction by</w:t>
          </w:r>
        </w:p>
      </w:docPartBody>
    </w:docPart>
    <w:docPart>
      <w:docPartPr>
        <w:name w:val="3D2543FCE4DD42CDBAF7B97F6B8A754A"/>
        <w:category>
          <w:name w:val="General"/>
          <w:gallery w:val="placeholder"/>
        </w:category>
        <w:types>
          <w:type w:val="bbPlcHdr"/>
        </w:types>
        <w:behaviors>
          <w:behavior w:val="content"/>
        </w:behaviors>
        <w:guid w:val="{294276B5-A23E-47FC-844C-4B17181D57B2}"/>
      </w:docPartPr>
      <w:docPartBody>
        <w:p w:rsidR="00000000" w:rsidRDefault="00000000">
          <w:pPr>
            <w:pStyle w:val="3D2543FCE4DD42CDBAF7B97F6B8A754A"/>
          </w:pPr>
          <w:r>
            <w:t>The O</w:t>
          </w:r>
          <w:r>
            <w:t>bjective</w:t>
          </w:r>
        </w:p>
      </w:docPartBody>
    </w:docPart>
    <w:docPart>
      <w:docPartPr>
        <w:name w:val="ABADE7C85F64427793ED70D1E5DB95F7"/>
        <w:category>
          <w:name w:val="General"/>
          <w:gallery w:val="placeholder"/>
        </w:category>
        <w:types>
          <w:type w:val="bbPlcHdr"/>
        </w:types>
        <w:behaviors>
          <w:behavior w:val="content"/>
        </w:behaviors>
        <w:guid w:val="{44C3A5BE-F7B4-47B2-AA20-5E50C63BFD1E}"/>
      </w:docPartPr>
      <w:docPartBody>
        <w:p w:rsidR="00000000" w:rsidRDefault="00000000">
          <w:pPr>
            <w:pStyle w:val="ABADE7C85F64427793ED70D1E5DB95F7"/>
          </w:pPr>
          <w:r>
            <w:t>Our Proposal</w:t>
          </w:r>
        </w:p>
      </w:docPartBody>
    </w:docPart>
    <w:docPart>
      <w:docPartPr>
        <w:name w:val="022B873207B54CDB92AAACB912A0EFF2"/>
        <w:category>
          <w:name w:val="General"/>
          <w:gallery w:val="placeholder"/>
        </w:category>
        <w:types>
          <w:type w:val="bbPlcHdr"/>
        </w:types>
        <w:behaviors>
          <w:behavior w:val="content"/>
        </w:behaviors>
        <w:guid w:val="{935AD3A1-ADE1-4FE9-9A0A-CE7080ED3C47}"/>
      </w:docPartPr>
      <w:docPartBody>
        <w:p w:rsidR="00000000" w:rsidRDefault="00000000">
          <w:pPr>
            <w:pStyle w:val="022B873207B54CDB92AAACB912A0EFF2"/>
          </w:pPr>
          <w:r>
            <w:t>has a well-deserved reputation for quality customer service. However, faced with changes in distribution systems, economic impacts to transportation and logisti</w:t>
          </w:r>
          <w:r>
            <w:t>cs, and limitations that prevent taking full advantage of improvements in technology,</w:t>
          </w:r>
        </w:p>
      </w:docPartBody>
    </w:docPart>
    <w:docPart>
      <w:docPartPr>
        <w:name w:val="52FFF217ADC4410F81BFCE5489FBDE3B"/>
        <w:category>
          <w:name w:val="General"/>
          <w:gallery w:val="placeholder"/>
        </w:category>
        <w:types>
          <w:type w:val="bbPlcHdr"/>
        </w:types>
        <w:behaviors>
          <w:behavior w:val="content"/>
        </w:behaviors>
        <w:guid w:val="{684ACD16-526D-41B3-B99C-6E8E1D0C230F}"/>
      </w:docPartPr>
      <w:docPartBody>
        <w:p w:rsidR="00000000" w:rsidRDefault="00000000">
          <w:pPr>
            <w:pStyle w:val="52FFF217ADC4410F81BFCE5489FBDE3B"/>
          </w:pPr>
          <w:r>
            <w:t>faces the possibility of decreasing sales revenues due customer perceptions of slow delivery and services.</w:t>
          </w:r>
        </w:p>
      </w:docPartBody>
    </w:docPart>
    <w:docPart>
      <w:docPartPr>
        <w:name w:val="F7FEE5928CD440A6BE5C443A962B0BAC"/>
        <w:category>
          <w:name w:val="General"/>
          <w:gallery w:val="placeholder"/>
        </w:category>
        <w:types>
          <w:type w:val="bbPlcHdr"/>
        </w:types>
        <w:behaviors>
          <w:behavior w:val="content"/>
        </w:behaviors>
        <w:guid w:val="{AFAEE457-F212-46FA-A581-24D97DB15583}"/>
      </w:docPartPr>
      <w:docPartBody>
        <w:p w:rsidR="00000000" w:rsidRDefault="00000000">
          <w:pPr>
            <w:pStyle w:val="F7FEE5928CD440A6BE5C443A962B0BAC"/>
          </w:pPr>
          <w:r>
            <w:t xml:space="preserve">We have developed solutions to help businesses stay ahead of </w:t>
          </w:r>
          <w:r>
            <w:t>customer satisfaction trends and propose that</w:t>
          </w:r>
        </w:p>
      </w:docPartBody>
    </w:docPart>
    <w:docPart>
      <w:docPartPr>
        <w:name w:val="ED78B898B858449E837E29F1D8943E66"/>
        <w:category>
          <w:name w:val="General"/>
          <w:gallery w:val="placeholder"/>
        </w:category>
        <w:types>
          <w:type w:val="bbPlcHdr"/>
        </w:types>
        <w:behaviors>
          <w:behavior w:val="content"/>
        </w:behaviors>
        <w:guid w:val="{C30BE160-08FF-4399-B243-BDEC063EDDA8}"/>
      </w:docPartPr>
      <w:docPartBody>
        <w:p w:rsidR="00000000" w:rsidRDefault="00000000">
          <w:pPr>
            <w:pStyle w:val="ED78B898B858449E837E29F1D8943E66"/>
          </w:pPr>
          <w:r>
            <w:t>to fully realize the benefits of improved productivity throughout the entire sales cycle.</w:t>
          </w:r>
        </w:p>
      </w:docPartBody>
    </w:docPart>
    <w:docPart>
      <w:docPartPr>
        <w:name w:val="D05670E4F0374282B6258C2C0463BBD3"/>
        <w:category>
          <w:name w:val="General"/>
          <w:gallery w:val="placeholder"/>
        </w:category>
        <w:types>
          <w:type w:val="bbPlcHdr"/>
        </w:types>
        <w:behaviors>
          <w:behavior w:val="content"/>
        </w:behaviors>
        <w:guid w:val="{364D59ED-4428-4E04-BA47-3AD89A553D36}"/>
      </w:docPartPr>
      <w:docPartBody>
        <w:p w:rsidR="00000000" w:rsidRDefault="00000000">
          <w:pPr>
            <w:pStyle w:val="D05670E4F0374282B6258C2C0463BBD3"/>
          </w:pPr>
          <w:r>
            <w:t>Most importantly, we provide the training and support for this new solution that ensures your staff can ramp up quickly and realize concrete improvements in</w:t>
          </w:r>
          <w:r>
            <w:t xml:space="preserve"> sales closure, customer satisfaction, and sales metrics.</w:t>
          </w:r>
        </w:p>
      </w:docPartBody>
    </w:docPart>
    <w:docPart>
      <w:docPartPr>
        <w:name w:val="19D417128F4B484F8CADF71D233CA49E"/>
        <w:category>
          <w:name w:val="General"/>
          <w:gallery w:val="placeholder"/>
        </w:category>
        <w:types>
          <w:type w:val="bbPlcHdr"/>
        </w:types>
        <w:behaviors>
          <w:behavior w:val="content"/>
        </w:behaviors>
        <w:guid w:val="{9131063D-15C8-474E-9848-4329179A5B3B}"/>
      </w:docPartPr>
      <w:docPartBody>
        <w:p w:rsidR="00000000" w:rsidRDefault="00000000">
          <w:pPr>
            <w:pStyle w:val="19D417128F4B484F8CADF71D233CA49E"/>
          </w:pPr>
          <w:r>
            <w:t>Execution Strategy</w:t>
          </w:r>
        </w:p>
      </w:docPartBody>
    </w:docPart>
    <w:docPart>
      <w:docPartPr>
        <w:name w:val="52007652459D44EC9FACF4C69E1E500B"/>
        <w:category>
          <w:name w:val="General"/>
          <w:gallery w:val="placeholder"/>
        </w:category>
        <w:types>
          <w:type w:val="bbPlcHdr"/>
        </w:types>
        <w:behaviors>
          <w:behavior w:val="content"/>
        </w:behaviors>
        <w:guid w:val="{082E74D8-BDC6-4B7E-92DE-B4C0A682810B}"/>
      </w:docPartPr>
      <w:docPartBody>
        <w:p w:rsidR="00000000" w:rsidRDefault="00000000">
          <w:pPr>
            <w:pStyle w:val="52007652459D44EC9FACF4C69E1E500B"/>
          </w:pPr>
          <w:r>
            <w:t xml:space="preserve">Our execution strategy incorporates proven methodologies, extremely qualified personnel, and a highly responsive approach to managing </w:t>
          </w:r>
          <w:r>
            <w:t>deliverables.</w:t>
          </w:r>
        </w:p>
      </w:docPartBody>
    </w:docPart>
    <w:docPart>
      <w:docPartPr>
        <w:name w:val="D7A193C025394AFFB24C43259ADA2A59"/>
        <w:category>
          <w:name w:val="General"/>
          <w:gallery w:val="placeholder"/>
        </w:category>
        <w:types>
          <w:type w:val="bbPlcHdr"/>
        </w:types>
        <w:behaviors>
          <w:behavior w:val="content"/>
        </w:behaviors>
        <w:guid w:val="{CE4EEC0F-1111-4A6D-82B9-2D75C74CB670}"/>
      </w:docPartPr>
      <w:docPartBody>
        <w:p w:rsidR="00000000" w:rsidRDefault="00000000">
          <w:pPr>
            <w:pStyle w:val="D7A193C025394AFFB24C43259ADA2A59"/>
          </w:pPr>
          <w:r>
            <w:t>Following is a description of our project methods, including how the project will be developed, a proposed timeline of events, and reasons for why we suggest developing the project as described.</w:t>
          </w:r>
        </w:p>
      </w:docPartBody>
    </w:docPart>
    <w:docPart>
      <w:docPartPr>
        <w:name w:val="917AEB8E6376490CB151068DB4F7DBA2"/>
        <w:category>
          <w:name w:val="General"/>
          <w:gallery w:val="placeholder"/>
        </w:category>
        <w:types>
          <w:type w:val="bbPlcHdr"/>
        </w:types>
        <w:behaviors>
          <w:behavior w:val="content"/>
        </w:behaviors>
        <w:guid w:val="{1CDC6A86-FDEC-4DE2-96AC-CD35043015F2}"/>
      </w:docPartPr>
      <w:docPartBody>
        <w:p w:rsidR="00000000" w:rsidRDefault="00000000">
          <w:pPr>
            <w:pStyle w:val="917AEB8E6376490CB151068DB4F7DBA2"/>
          </w:pPr>
          <w:r>
            <w:t>Project Deliverables</w:t>
          </w:r>
        </w:p>
      </w:docPartBody>
    </w:docPart>
    <w:docPart>
      <w:docPartPr>
        <w:name w:val="9F077B4DF66E4FB8939C3C91D711C482"/>
        <w:category>
          <w:name w:val="General"/>
          <w:gallery w:val="placeholder"/>
        </w:category>
        <w:types>
          <w:type w:val="bbPlcHdr"/>
        </w:types>
        <w:behaviors>
          <w:behavior w:val="content"/>
        </w:behaviors>
        <w:guid w:val="{0B06E865-A5D5-4AC6-B0B5-4011AC3CFB11}"/>
      </w:docPartPr>
      <w:docPartBody>
        <w:p w:rsidR="00000000" w:rsidRDefault="00000000">
          <w:pPr>
            <w:pStyle w:val="9F077B4DF66E4FB8939C3C91D711C482"/>
          </w:pPr>
          <w:r>
            <w:t>Following is a complete list of all project deliverables:</w:t>
          </w:r>
        </w:p>
      </w:docPartBody>
    </w:docPart>
    <w:docPart>
      <w:docPartPr>
        <w:name w:val="8908803D65CB47F69405733D0CC2F3BF"/>
        <w:category>
          <w:name w:val="General"/>
          <w:gallery w:val="placeholder"/>
        </w:category>
        <w:types>
          <w:type w:val="bbPlcHdr"/>
        </w:types>
        <w:behaviors>
          <w:behavior w:val="content"/>
        </w:behaviors>
        <w:guid w:val="{268E4218-7BC7-4453-AB84-54B7200D9C76}"/>
      </w:docPartPr>
      <w:docPartBody>
        <w:p w:rsidR="00000000" w:rsidRDefault="00000000">
          <w:pPr>
            <w:pStyle w:val="8908803D65CB47F69405733D0CC2F3BF"/>
          </w:pPr>
          <w:r>
            <w:t>Deliverable</w:t>
          </w:r>
        </w:p>
      </w:docPartBody>
    </w:docPart>
    <w:docPart>
      <w:docPartPr>
        <w:name w:val="FAD7B1D5E58C4DF0A17D10710CD73DE5"/>
        <w:category>
          <w:name w:val="General"/>
          <w:gallery w:val="placeholder"/>
        </w:category>
        <w:types>
          <w:type w:val="bbPlcHdr"/>
        </w:types>
        <w:behaviors>
          <w:behavior w:val="content"/>
        </w:behaviors>
        <w:guid w:val="{75313D7E-7455-4223-8608-E2E95F052EB6}"/>
      </w:docPartPr>
      <w:docPartBody>
        <w:p w:rsidR="00000000" w:rsidRDefault="00000000">
          <w:pPr>
            <w:pStyle w:val="FAD7B1D5E58C4DF0A17D10710CD73DE5"/>
          </w:pPr>
          <w:r>
            <w:t>Description</w:t>
          </w:r>
        </w:p>
      </w:docPartBody>
    </w:docPart>
    <w:docPart>
      <w:docPartPr>
        <w:name w:val="BE1946C2C9174225919E72CCF2512100"/>
        <w:category>
          <w:name w:val="General"/>
          <w:gallery w:val="placeholder"/>
        </w:category>
        <w:types>
          <w:type w:val="bbPlcHdr"/>
        </w:types>
        <w:behaviors>
          <w:behavior w:val="content"/>
        </w:behaviors>
        <w:guid w:val="{3A626BBB-C8A5-4A3E-8A25-CBEC88CFB44B}"/>
      </w:docPartPr>
      <w:docPartBody>
        <w:p w:rsidR="00000000" w:rsidRDefault="00000000">
          <w:pPr>
            <w:pStyle w:val="BE1946C2C9174225919E72CCF2512100"/>
          </w:pPr>
          <w:r>
            <w:t>Timeline for Execution</w:t>
          </w:r>
        </w:p>
      </w:docPartBody>
    </w:docPart>
    <w:docPart>
      <w:docPartPr>
        <w:name w:val="1822303FEFC44FDBA8BE749AE04C73CA"/>
        <w:category>
          <w:name w:val="General"/>
          <w:gallery w:val="placeholder"/>
        </w:category>
        <w:types>
          <w:type w:val="bbPlcHdr"/>
        </w:types>
        <w:behaviors>
          <w:behavior w:val="content"/>
        </w:behaviors>
        <w:guid w:val="{075B8E19-8C8D-45CA-BA3F-8E92F2AB9BD7}"/>
      </w:docPartPr>
      <w:docPartBody>
        <w:p w:rsidR="00000000" w:rsidRDefault="00000000">
          <w:pPr>
            <w:pStyle w:val="1822303FEFC44FDBA8BE749AE04C73CA"/>
          </w:pPr>
          <w:r>
            <w:t>Key project dates are outlined below. Dates are best-guess estimates and are subject to change until a contract is executed.</w:t>
          </w:r>
        </w:p>
      </w:docPartBody>
    </w:docPart>
    <w:docPart>
      <w:docPartPr>
        <w:name w:val="9F3080810FCC4F8FA08CA70D77CC1BD7"/>
        <w:category>
          <w:name w:val="General"/>
          <w:gallery w:val="placeholder"/>
        </w:category>
        <w:types>
          <w:type w:val="bbPlcHdr"/>
        </w:types>
        <w:behaviors>
          <w:behavior w:val="content"/>
        </w:behaviors>
        <w:guid w:val="{140E4FBD-779A-4A76-93CF-F16826DAA480}"/>
      </w:docPartPr>
      <w:docPartBody>
        <w:p w:rsidR="00000000" w:rsidRDefault="00000000">
          <w:pPr>
            <w:pStyle w:val="9F3080810FCC4F8FA08CA70D77CC1BD7"/>
          </w:pPr>
          <w:r>
            <w:t>Pricing</w:t>
          </w:r>
        </w:p>
      </w:docPartBody>
    </w:docPart>
    <w:docPart>
      <w:docPartPr>
        <w:name w:val="07353ACB6F114E54B686DD837B1BFCCD"/>
        <w:category>
          <w:name w:val="General"/>
          <w:gallery w:val="placeholder"/>
        </w:category>
        <w:types>
          <w:type w:val="bbPlcHdr"/>
        </w:types>
        <w:behaviors>
          <w:behavior w:val="content"/>
        </w:behaviors>
        <w:guid w:val="{D573EFD1-7D8B-4B22-82E3-52D01933ECA1}"/>
      </w:docPartPr>
      <w:docPartBody>
        <w:p w:rsidR="00000000" w:rsidRDefault="00000000">
          <w:pPr>
            <w:pStyle w:val="07353ACB6F114E54B686DD837B1BFCCD"/>
          </w:pPr>
          <w:r>
            <w:t>Conclusion</w:t>
          </w:r>
        </w:p>
      </w:docPartBody>
    </w:docPart>
    <w:docPart>
      <w:docPartPr>
        <w:name w:val="BA3C1E86F8D348C7AE38EF22C4AA0339"/>
        <w:category>
          <w:name w:val="General"/>
          <w:gallery w:val="placeholder"/>
        </w:category>
        <w:types>
          <w:type w:val="bbPlcHdr"/>
        </w:types>
        <w:behaviors>
          <w:behavior w:val="content"/>
        </w:behaviors>
        <w:guid w:val="{AF2C1AD2-985E-4E2B-BAA3-C4D41B38793D}"/>
      </w:docPartPr>
      <w:docPartBody>
        <w:p w:rsidR="00000000" w:rsidRDefault="00000000">
          <w:pPr>
            <w:pStyle w:val="BA3C1E86F8D348C7AE38EF22C4AA0339"/>
          </w:pPr>
          <w:r>
            <w:t>We look forward to working with</w:t>
          </w:r>
        </w:p>
      </w:docPartBody>
    </w:docPart>
    <w:docPart>
      <w:docPartPr>
        <w:name w:val="ABE0139F9DFE4B328596AAD3FEB76207"/>
        <w:category>
          <w:name w:val="General"/>
          <w:gallery w:val="placeholder"/>
        </w:category>
        <w:types>
          <w:type w:val="bbPlcHdr"/>
        </w:types>
        <w:behaviors>
          <w:behavior w:val="content"/>
        </w:behaviors>
        <w:guid w:val="{C0A79A0A-6C47-4424-A139-42721DBE0F0A}"/>
      </w:docPartPr>
      <w:docPartBody>
        <w:p w:rsidR="00000000" w:rsidRDefault="00000000">
          <w:pPr>
            <w:pStyle w:val="ABE0139F9DFE4B328596AAD3FEB76207"/>
          </w:pPr>
          <w:r>
            <w:t>and supporting your efforts to improve your sales cycle with</w:t>
          </w:r>
        </w:p>
      </w:docPartBody>
    </w:docPart>
    <w:docPart>
      <w:docPartPr>
        <w:name w:val="04F1820D89AC46E1A0BF0A106D47FE0D"/>
        <w:category>
          <w:name w:val="General"/>
          <w:gallery w:val="placeholder"/>
        </w:category>
        <w:types>
          <w:type w:val="bbPlcHdr"/>
        </w:types>
        <w:behaviors>
          <w:behavior w:val="content"/>
        </w:behaviors>
        <w:guid w:val="{704DBBD6-8AB7-40C8-BB03-AFCD6E1517E3}"/>
      </w:docPartPr>
      <w:docPartBody>
        <w:p w:rsidR="00000000" w:rsidRDefault="00000000">
          <w:pPr>
            <w:pStyle w:val="04F1820D89AC46E1A0BF0A106D47FE0D"/>
          </w:pPr>
          <w:r>
            <w:t>If you have questions on this proposal, feel free to contact</w:t>
          </w:r>
        </w:p>
      </w:docPartBody>
    </w:docPart>
    <w:docPart>
      <w:docPartPr>
        <w:name w:val="464B4399AACB490F86D0905C2E54954E"/>
        <w:category>
          <w:name w:val="General"/>
          <w:gallery w:val="placeholder"/>
        </w:category>
        <w:types>
          <w:type w:val="bbPlcHdr"/>
        </w:types>
        <w:behaviors>
          <w:behavior w:val="content"/>
        </w:behaviors>
        <w:guid w:val="{4875518D-9824-4762-9474-703C841D9735}"/>
      </w:docPartPr>
      <w:docPartBody>
        <w:p w:rsidR="00000000" w:rsidRDefault="00000000">
          <w:pPr>
            <w:pStyle w:val="464B4399AACB490F86D0905C2E54954E"/>
          </w:pPr>
          <w:r>
            <w:t>at your convenience by email at</w:t>
          </w:r>
        </w:p>
      </w:docPartBody>
    </w:docPart>
    <w:docPart>
      <w:docPartPr>
        <w:name w:val="AB8F7DCE95E2476B938463FF3402FA73"/>
        <w:category>
          <w:name w:val="General"/>
          <w:gallery w:val="placeholder"/>
        </w:category>
        <w:types>
          <w:type w:val="bbPlcHdr"/>
        </w:types>
        <w:behaviors>
          <w:behavior w:val="content"/>
        </w:behaviors>
        <w:guid w:val="{8C8CF762-DAFD-4320-B73B-96D26CA19B7B}"/>
      </w:docPartPr>
      <w:docPartBody>
        <w:p w:rsidR="00000000" w:rsidRDefault="00000000">
          <w:pPr>
            <w:pStyle w:val="AB8F7DCE95E2476B938463FF3402FA73"/>
          </w:pPr>
          <w:r>
            <w:t>or by phone at</w:t>
          </w:r>
        </w:p>
      </w:docPartBody>
    </w:docPart>
    <w:docPart>
      <w:docPartPr>
        <w:name w:val="D0F39E556C364DA6B2B649BABC5DC2B5"/>
        <w:category>
          <w:name w:val="General"/>
          <w:gallery w:val="placeholder"/>
        </w:category>
        <w:types>
          <w:type w:val="bbPlcHdr"/>
        </w:types>
        <w:behaviors>
          <w:behavior w:val="content"/>
        </w:behaviors>
        <w:guid w:val="{46B508FC-42E7-408D-A47F-A5A8197F5ED6}"/>
      </w:docPartPr>
      <w:docPartBody>
        <w:p w:rsidR="00000000" w:rsidRDefault="00000000">
          <w:pPr>
            <w:pStyle w:val="D0F39E556C364DA6B2B649BABC5DC2B5"/>
          </w:pPr>
          <w:r>
            <w:t>We will be in touch with you next week to arrange a follow-up conversation on the proposal.</w:t>
          </w:r>
        </w:p>
      </w:docPartBody>
    </w:docPart>
    <w:docPart>
      <w:docPartPr>
        <w:name w:val="60584DC52EF940FEB694F5B5EE7B3BBC"/>
        <w:category>
          <w:name w:val="General"/>
          <w:gallery w:val="placeholder"/>
        </w:category>
        <w:types>
          <w:type w:val="bbPlcHdr"/>
        </w:types>
        <w:behaviors>
          <w:behavior w:val="content"/>
        </w:behaviors>
        <w:guid w:val="{3E479974-5216-4308-9A29-BEE976FE59F0}"/>
      </w:docPartPr>
      <w:docPartBody>
        <w:p w:rsidR="00000000" w:rsidRDefault="00000000">
          <w:pPr>
            <w:pStyle w:val="60584DC52EF940FEB694F5B5EE7B3BBC"/>
          </w:pPr>
          <w:r>
            <w:t>Thank you for your consideration</w:t>
          </w:r>
        </w:p>
      </w:docPartBody>
    </w:docPart>
    <w:docPart>
      <w:docPartPr>
        <w:name w:val="AE92617562404909A4C5D07DF3461821"/>
        <w:category>
          <w:name w:val="General"/>
          <w:gallery w:val="placeholder"/>
        </w:category>
        <w:types>
          <w:type w:val="bbPlcHdr"/>
        </w:types>
        <w:behaviors>
          <w:behavior w:val="content"/>
        </w:behaviors>
        <w:guid w:val="{A5DC72D6-D406-4C39-874B-C0F4BBE0097A}"/>
      </w:docPartPr>
      <w:docPartBody>
        <w:p w:rsidR="00000000" w:rsidRDefault="00415BB6" w:rsidP="00415BB6">
          <w:pPr>
            <w:pStyle w:val="AE92617562404909A4C5D07DF3461821"/>
          </w:pPr>
          <w:r>
            <w:t>Description</w:t>
          </w:r>
        </w:p>
      </w:docPartBody>
    </w:docPart>
    <w:docPart>
      <w:docPartPr>
        <w:name w:val="93C5E6A621C142F4B4EB7D444E28ADAC"/>
        <w:category>
          <w:name w:val="General"/>
          <w:gallery w:val="placeholder"/>
        </w:category>
        <w:types>
          <w:type w:val="bbPlcHdr"/>
        </w:types>
        <w:behaviors>
          <w:behavior w:val="content"/>
        </w:behaviors>
        <w:guid w:val="{10F8C2A5-85C9-4390-B491-628D5EBC9D84}"/>
      </w:docPartPr>
      <w:docPartBody>
        <w:p w:rsidR="00000000" w:rsidRDefault="00415BB6" w:rsidP="00415BB6">
          <w:pPr>
            <w:pStyle w:val="93C5E6A621C142F4B4EB7D444E28ADAC"/>
          </w:pPr>
          <w:r>
            <w:t>Duration</w:t>
          </w:r>
        </w:p>
      </w:docPartBody>
    </w:docPart>
    <w:docPart>
      <w:docPartPr>
        <w:name w:val="11544B872C1949B8A03CC8CC10A01DA3"/>
        <w:category>
          <w:name w:val="General"/>
          <w:gallery w:val="placeholder"/>
        </w:category>
        <w:types>
          <w:type w:val="bbPlcHdr"/>
        </w:types>
        <w:behaviors>
          <w:behavior w:val="content"/>
        </w:behaviors>
        <w:guid w:val="{1507A599-B1C0-4EAF-8569-DF8D918408B8}"/>
      </w:docPartPr>
      <w:docPartBody>
        <w:p w:rsidR="00000000" w:rsidRDefault="00415BB6" w:rsidP="00415BB6">
          <w:pPr>
            <w:pStyle w:val="11544B872C1949B8A03CC8CC10A01DA3"/>
          </w:pPr>
          <w:r>
            <w:rPr>
              <w:rFonts w:asciiTheme="majorHAnsi" w:hAnsiTheme="majorHAnsi"/>
              <w:color w:val="FFFFFF" w:themeColor="background1"/>
              <w:sz w:val="96"/>
              <w:szCs w:val="96"/>
            </w:rPr>
            <w:t>[Document title]</w:t>
          </w:r>
        </w:p>
      </w:docPartBody>
    </w:docPart>
    <w:docPart>
      <w:docPartPr>
        <w:name w:val="80CE9B20E81D4165A631BE570DDD2A9A"/>
        <w:category>
          <w:name w:val="General"/>
          <w:gallery w:val="placeholder"/>
        </w:category>
        <w:types>
          <w:type w:val="bbPlcHdr"/>
        </w:types>
        <w:behaviors>
          <w:behavior w:val="content"/>
        </w:behaviors>
        <w:guid w:val="{90677956-51E5-40A2-AC32-10301141D5C1}"/>
      </w:docPartPr>
      <w:docPartBody>
        <w:p w:rsidR="00000000" w:rsidRDefault="00415BB6" w:rsidP="00415BB6">
          <w:pPr>
            <w:pStyle w:val="80CE9B20E81D4165A631BE570DDD2A9A"/>
          </w:pPr>
          <w:r>
            <w:rPr>
              <w:color w:val="FFFFFF" w:themeColor="background1"/>
              <w:sz w:val="32"/>
              <w:szCs w:val="32"/>
            </w:rPr>
            <w:t>[Document subtitle]</w:t>
          </w:r>
        </w:p>
      </w:docPartBody>
    </w:docPart>
    <w:docPart>
      <w:docPartPr>
        <w:name w:val="DEE8D9B2E4424ED58353DD49460EC448"/>
        <w:category>
          <w:name w:val="General"/>
          <w:gallery w:val="placeholder"/>
        </w:category>
        <w:types>
          <w:type w:val="bbPlcHdr"/>
        </w:types>
        <w:behaviors>
          <w:behavior w:val="content"/>
        </w:behaviors>
        <w:guid w:val="{C6E94214-6D02-477C-BAC4-B169B9D692D5}"/>
      </w:docPartPr>
      <w:docPartBody>
        <w:p w:rsidR="00000000" w:rsidRDefault="00415BB6" w:rsidP="00415BB6">
          <w:pPr>
            <w:pStyle w:val="DEE8D9B2E4424ED58353DD49460EC448"/>
          </w:pPr>
          <w:r>
            <w:rPr>
              <w:color w:val="FFFFFF" w:themeColor="background1"/>
            </w:rPr>
            <w:t>[Author name]</w:t>
          </w:r>
        </w:p>
      </w:docPartBody>
    </w:docPart>
    <w:docPart>
      <w:docPartPr>
        <w:name w:val="B39CAF16CE7C4A9FAB1B4A9CF34CAB41"/>
        <w:category>
          <w:name w:val="General"/>
          <w:gallery w:val="placeholder"/>
        </w:category>
        <w:types>
          <w:type w:val="bbPlcHdr"/>
        </w:types>
        <w:behaviors>
          <w:behavior w:val="content"/>
        </w:behaviors>
        <w:guid w:val="{8B83768E-B23B-4346-A26A-CB79C54C241A}"/>
      </w:docPartPr>
      <w:docPartBody>
        <w:p w:rsidR="00000000" w:rsidRDefault="00415BB6" w:rsidP="00415BB6">
          <w:pPr>
            <w:pStyle w:val="B39CAF16CE7C4A9FAB1B4A9CF34CAB41"/>
          </w:pPr>
          <w:r>
            <w:rPr>
              <w:color w:val="FFFFFF" w:themeColor="background1"/>
            </w:rPr>
            <w:t>[Date]</w:t>
          </w:r>
        </w:p>
      </w:docPartBody>
    </w:docPart>
    <w:docPart>
      <w:docPartPr>
        <w:name w:val="7AD5CE6EF31A42BA8AD2E242CF7184AA"/>
        <w:category>
          <w:name w:val="General"/>
          <w:gallery w:val="placeholder"/>
        </w:category>
        <w:types>
          <w:type w:val="bbPlcHdr"/>
        </w:types>
        <w:behaviors>
          <w:behavior w:val="content"/>
        </w:behaviors>
        <w:guid w:val="{13C02A04-A996-4198-B9E8-71A1828E8B77}"/>
      </w:docPartPr>
      <w:docPartBody>
        <w:p w:rsidR="00000000" w:rsidRDefault="00415BB6" w:rsidP="00415BB6">
          <w:pPr>
            <w:pStyle w:val="7AD5CE6EF31A42BA8AD2E242CF7184A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irbnb Cereal App Book">
    <w:panose1 w:val="020B0502020203020204"/>
    <w:charset w:val="EE"/>
    <w:family w:val="swiss"/>
    <w:pitch w:val="variable"/>
    <w:sig w:usb0="A100006F" w:usb1="0200004B" w:usb2="04000028" w:usb3="00000000" w:csb0="00000002" w:csb1="00000000"/>
  </w:font>
  <w:font w:name="Airbnb Cereal App Black">
    <w:panose1 w:val="020B0902020203020204"/>
    <w:charset w:val="EE"/>
    <w:family w:val="swiss"/>
    <w:pitch w:val="variable"/>
    <w:sig w:usb0="A100006F" w:usb1="0000004B" w:usb2="00000028" w:usb3="00000000" w:csb0="00000002" w:csb1="00000000"/>
  </w:font>
  <w:font w:name="Arial Black">
    <w:panose1 w:val="020B0A04020102020204"/>
    <w:charset w:val="00"/>
    <w:family w:val="swiss"/>
    <w:pitch w:val="variable"/>
    <w:sig w:usb0="A00002AF" w:usb1="400078FB" w:usb2="00000000" w:usb3="00000000" w:csb0="0000009F" w:csb1="00000000"/>
  </w:font>
  <w:font w:name="Airbnb Cereal App">
    <w:panose1 w:val="020B0702020203020204"/>
    <w:charset w:val="EE"/>
    <w:family w:val="swiss"/>
    <w:pitch w:val="variable"/>
    <w:sig w:usb0="A100006F" w:usb1="0200004B" w:usb2="04000028" w:usb3="00000000" w:csb0="00000002" w:csb1="00000000"/>
  </w:font>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B6"/>
    <w:rsid w:val="003E37B2"/>
    <w:rsid w:val="00415BB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DBA41657A41319D612EDB61C9C123">
    <w:name w:val="522DBA41657A41319D612EDB61C9C123"/>
  </w:style>
  <w:style w:type="paragraph" w:customStyle="1" w:styleId="14A91E6C9E6647FEAC5D923AE4C5DB2E">
    <w:name w:val="14A91E6C9E6647FEAC5D923AE4C5DB2E"/>
  </w:style>
  <w:style w:type="paragraph" w:customStyle="1" w:styleId="86BDF88B94A04058A3B3BCEBA6B24234">
    <w:name w:val="86BDF88B94A04058A3B3BCEBA6B24234"/>
  </w:style>
  <w:style w:type="paragraph" w:customStyle="1" w:styleId="CDDDDA2B7DC14AC2A47DD0C0C7659859">
    <w:name w:val="CDDDDA2B7DC14AC2A47DD0C0C7659859"/>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val="en-US" w:eastAsia="ja-JP"/>
    </w:rPr>
  </w:style>
  <w:style w:type="paragraph" w:customStyle="1" w:styleId="F549A6847527419BBDD212DC76529622">
    <w:name w:val="F549A6847527419BBDD212DC76529622"/>
  </w:style>
  <w:style w:type="paragraph" w:customStyle="1" w:styleId="34B1752EF27B4B2AA08CC57E2409D6B1">
    <w:name w:val="34B1752EF27B4B2AA08CC57E2409D6B1"/>
  </w:style>
  <w:style w:type="paragraph" w:customStyle="1" w:styleId="5B74EB4C464143E394AFBF8D8607C92E">
    <w:name w:val="5B74EB4C464143E394AFBF8D8607C92E"/>
  </w:style>
  <w:style w:type="paragraph" w:customStyle="1" w:styleId="2393FBAD9BD64AF9932B80CF8D97542B">
    <w:name w:val="2393FBAD9BD64AF9932B80CF8D97542B"/>
  </w:style>
  <w:style w:type="character" w:styleId="PlaceholderText">
    <w:name w:val="Placeholder Text"/>
    <w:basedOn w:val="DefaultParagraphFont"/>
    <w:uiPriority w:val="99"/>
    <w:semiHidden/>
    <w:rPr>
      <w:color w:val="595959" w:themeColor="text1" w:themeTint="A6"/>
    </w:rPr>
  </w:style>
  <w:style w:type="paragraph" w:customStyle="1" w:styleId="9D17014C4B1C4CB099E4667AF0CDBCF0">
    <w:name w:val="9D17014C4B1C4CB099E4667AF0CDBCF0"/>
  </w:style>
  <w:style w:type="paragraph" w:customStyle="1" w:styleId="7073D499EDFF432BAE0E527A9B7D1568">
    <w:name w:val="7073D499EDFF432BAE0E527A9B7D1568"/>
  </w:style>
  <w:style w:type="paragraph" w:customStyle="1" w:styleId="A52F573B508B485B8406B7AC4C052964">
    <w:name w:val="A52F573B508B485B8406B7AC4C052964"/>
  </w:style>
  <w:style w:type="paragraph" w:customStyle="1" w:styleId="02942C6502A942B5A166E802AA4491CD">
    <w:name w:val="02942C6502A942B5A166E802AA4491CD"/>
  </w:style>
  <w:style w:type="paragraph" w:customStyle="1" w:styleId="FCD5FBD5240441588031EE9D553BB82E">
    <w:name w:val="FCD5FBD5240441588031EE9D553BB82E"/>
  </w:style>
  <w:style w:type="paragraph" w:customStyle="1" w:styleId="3D2543FCE4DD42CDBAF7B97F6B8A754A">
    <w:name w:val="3D2543FCE4DD42CDBAF7B97F6B8A754A"/>
  </w:style>
  <w:style w:type="paragraph" w:customStyle="1" w:styleId="7EB422A073734A0BA6EA081DA7168B8D">
    <w:name w:val="7EB422A073734A0BA6EA081DA7168B8D"/>
  </w:style>
  <w:style w:type="paragraph" w:customStyle="1" w:styleId="21ACA49C3D524219876A3A2E88E95CDB">
    <w:name w:val="21ACA49C3D524219876A3A2E88E95CDB"/>
  </w:style>
  <w:style w:type="paragraph" w:customStyle="1" w:styleId="A73ECC4A84B64365B4CB9E952A319D02">
    <w:name w:val="A73ECC4A84B64365B4CB9E952A319D02"/>
  </w:style>
  <w:style w:type="paragraph" w:customStyle="1" w:styleId="32CE07681EDD4FCB825EEC7C4A9BEC32">
    <w:name w:val="32CE07681EDD4FCB825EEC7C4A9BEC32"/>
  </w:style>
  <w:style w:type="paragraph" w:customStyle="1" w:styleId="A39937D10CE3422999A3A2657E10767F">
    <w:name w:val="A39937D10CE3422999A3A2657E10767F"/>
  </w:style>
  <w:style w:type="paragraph" w:customStyle="1" w:styleId="9210C716287E4E2BBF5A6ED6CC00064F">
    <w:name w:val="9210C716287E4E2BBF5A6ED6CC00064F"/>
  </w:style>
  <w:style w:type="paragraph" w:customStyle="1" w:styleId="0779E50BCB4D4858B6B72BEEDE6102CC">
    <w:name w:val="0779E50BCB4D4858B6B72BEEDE6102CC"/>
  </w:style>
  <w:style w:type="paragraph" w:customStyle="1" w:styleId="458DBC5CD4FA4422B64D392DCE3F3DF3">
    <w:name w:val="458DBC5CD4FA4422B64D392DCE3F3DF3"/>
  </w:style>
  <w:style w:type="paragraph" w:customStyle="1" w:styleId="4EAA0F78B78D46D3B3DA32A51A5B615F">
    <w:name w:val="4EAA0F78B78D46D3B3DA32A51A5B615F"/>
  </w:style>
  <w:style w:type="paragraph" w:customStyle="1" w:styleId="7FB6EBA5F23B4376AC7649B48936E792">
    <w:name w:val="7FB6EBA5F23B4376AC7649B48936E792"/>
  </w:style>
  <w:style w:type="paragraph" w:customStyle="1" w:styleId="0A4B0393E1E04E168CD32E8507F9C21C">
    <w:name w:val="0A4B0393E1E04E168CD32E8507F9C21C"/>
  </w:style>
  <w:style w:type="paragraph" w:customStyle="1" w:styleId="73B97276A3A746E09EB78C09F45A6FD5">
    <w:name w:val="73B97276A3A746E09EB78C09F45A6FD5"/>
  </w:style>
  <w:style w:type="paragraph" w:customStyle="1" w:styleId="43F0808C424E4C3EB43A776995BAD447">
    <w:name w:val="43F0808C424E4C3EB43A776995BAD447"/>
  </w:style>
  <w:style w:type="paragraph" w:customStyle="1" w:styleId="B958F717618947E7A8E258C93207CF99">
    <w:name w:val="B958F717618947E7A8E258C93207CF99"/>
  </w:style>
  <w:style w:type="paragraph" w:customStyle="1" w:styleId="8C8C04C06FE44F04A416D36D037935D4">
    <w:name w:val="8C8C04C06FE44F04A416D36D037935D4"/>
  </w:style>
  <w:style w:type="paragraph" w:customStyle="1" w:styleId="ABEB9832914149929A3B5B280339FAC4">
    <w:name w:val="ABEB9832914149929A3B5B280339FAC4"/>
  </w:style>
  <w:style w:type="paragraph" w:customStyle="1" w:styleId="E3F0448B396441EEA6F7B1B9B242E85B">
    <w:name w:val="E3F0448B396441EEA6F7B1B9B242E85B"/>
  </w:style>
  <w:style w:type="paragraph" w:customStyle="1" w:styleId="AF5F57E7FB7B42F6BFF9845E9F55251F">
    <w:name w:val="AF5F57E7FB7B42F6BFF9845E9F55251F"/>
  </w:style>
  <w:style w:type="paragraph" w:customStyle="1" w:styleId="07D50C4C000E496E8370D59F6D7D927C">
    <w:name w:val="07D50C4C000E496E8370D59F6D7D927C"/>
  </w:style>
  <w:style w:type="paragraph" w:customStyle="1" w:styleId="AE597BE98A354B2E9BB1A27904AAAEB0">
    <w:name w:val="AE597BE98A354B2E9BB1A27904AAAEB0"/>
  </w:style>
  <w:style w:type="paragraph" w:customStyle="1" w:styleId="1B586C550E3A4ECEAB1BEA92413246FE">
    <w:name w:val="1B586C550E3A4ECEAB1BEA92413246FE"/>
  </w:style>
  <w:style w:type="paragraph" w:customStyle="1" w:styleId="B34C37E8C60E4E97AD976ADC7B87BE27">
    <w:name w:val="B34C37E8C60E4E97AD976ADC7B87BE27"/>
  </w:style>
  <w:style w:type="paragraph" w:customStyle="1" w:styleId="3A685FE4C4A9434A9645C35FC99CC6BA">
    <w:name w:val="3A685FE4C4A9434A9645C35FC99CC6BA"/>
  </w:style>
  <w:style w:type="paragraph" w:customStyle="1" w:styleId="ABADE7C85F64427793ED70D1E5DB95F7">
    <w:name w:val="ABADE7C85F64427793ED70D1E5DB95F7"/>
  </w:style>
  <w:style w:type="paragraph" w:customStyle="1" w:styleId="3D4D5AFA02A74EE0AC03C40AF7E5A86E">
    <w:name w:val="3D4D5AFA02A74EE0AC03C40AF7E5A86E"/>
  </w:style>
  <w:style w:type="paragraph" w:customStyle="1" w:styleId="4F76EC2682FD43E8AE40F4EF049AAC57">
    <w:name w:val="4F76EC2682FD43E8AE40F4EF049AAC57"/>
  </w:style>
  <w:style w:type="paragraph" w:customStyle="1" w:styleId="81F1B3C5F861423FBB4A0D37D239A881">
    <w:name w:val="81F1B3C5F861423FBB4A0D37D239A881"/>
  </w:style>
  <w:style w:type="paragraph" w:customStyle="1" w:styleId="3174373CD1F64459A0C4B2CB2D6329B9">
    <w:name w:val="3174373CD1F64459A0C4B2CB2D6329B9"/>
  </w:style>
  <w:style w:type="paragraph" w:customStyle="1" w:styleId="6A6BAF30C0894B52A15A4097BBD71949">
    <w:name w:val="6A6BAF30C0894B52A15A4097BBD71949"/>
  </w:style>
  <w:style w:type="paragraph" w:customStyle="1" w:styleId="022B873207B54CDB92AAACB912A0EFF2">
    <w:name w:val="022B873207B54CDB92AAACB912A0EFF2"/>
  </w:style>
  <w:style w:type="paragraph" w:customStyle="1" w:styleId="52FFF217ADC4410F81BFCE5489FBDE3B">
    <w:name w:val="52FFF217ADC4410F81BFCE5489FBDE3B"/>
  </w:style>
  <w:style w:type="paragraph" w:customStyle="1" w:styleId="F7FEE5928CD440A6BE5C443A962B0BAC">
    <w:name w:val="F7FEE5928CD440A6BE5C443A962B0BAC"/>
  </w:style>
  <w:style w:type="paragraph" w:customStyle="1" w:styleId="8BFE09F47AC34CC6A1F312277849D4C1">
    <w:name w:val="8BFE09F47AC34CC6A1F312277849D4C1"/>
  </w:style>
  <w:style w:type="paragraph" w:customStyle="1" w:styleId="ED78B898B858449E837E29F1D8943E66">
    <w:name w:val="ED78B898B858449E837E29F1D8943E66"/>
  </w:style>
  <w:style w:type="paragraph" w:customStyle="1" w:styleId="D05670E4F0374282B6258C2C0463BBD3">
    <w:name w:val="D05670E4F0374282B6258C2C0463BBD3"/>
  </w:style>
  <w:style w:type="paragraph" w:customStyle="1" w:styleId="AEC7CAFA954C41CDA7FB9FEF5305A1CE">
    <w:name w:val="AEC7CAFA954C41CDA7FB9FEF5305A1CE"/>
  </w:style>
  <w:style w:type="paragraph" w:customStyle="1" w:styleId="E3DDA4929D234D81BE6142A4DBB56599">
    <w:name w:val="E3DDA4929D234D81BE6142A4DBB56599"/>
  </w:style>
  <w:style w:type="paragraph" w:customStyle="1" w:styleId="BAD00FF750B04C478DD6F662B44D69DD">
    <w:name w:val="BAD00FF750B04C478DD6F662B44D69DD"/>
  </w:style>
  <w:style w:type="paragraph" w:customStyle="1" w:styleId="84584416FCA64FF69CBD83780FF23974">
    <w:name w:val="84584416FCA64FF69CBD83780FF23974"/>
  </w:style>
  <w:style w:type="paragraph" w:customStyle="1" w:styleId="7CAE8D75DBF74F68A90B35052DD5DEF3">
    <w:name w:val="7CAE8D75DBF74F68A90B35052DD5DEF3"/>
  </w:style>
  <w:style w:type="paragraph" w:customStyle="1" w:styleId="BD21F349B4E54B3D9099696F8AD96BA0">
    <w:name w:val="BD21F349B4E54B3D9099696F8AD96BA0"/>
  </w:style>
  <w:style w:type="paragraph" w:customStyle="1" w:styleId="19D417128F4B484F8CADF71D233CA49E">
    <w:name w:val="19D417128F4B484F8CADF71D233CA49E"/>
  </w:style>
  <w:style w:type="paragraph" w:customStyle="1" w:styleId="52007652459D44EC9FACF4C69E1E500B">
    <w:name w:val="52007652459D44EC9FACF4C69E1E500B"/>
  </w:style>
  <w:style w:type="paragraph" w:customStyle="1" w:styleId="D7A193C025394AFFB24C43259ADA2A59">
    <w:name w:val="D7A193C025394AFFB24C43259ADA2A59"/>
  </w:style>
  <w:style w:type="paragraph" w:customStyle="1" w:styleId="4A8B00DD148142AF88C8DFFE2DA30417">
    <w:name w:val="4A8B00DD148142AF88C8DFFE2DA30417"/>
  </w:style>
  <w:style w:type="paragraph" w:customStyle="1" w:styleId="16F20D9E6D924802A4FFF0167FC36D2D">
    <w:name w:val="16F20D9E6D924802A4FFF0167FC36D2D"/>
  </w:style>
  <w:style w:type="paragraph" w:customStyle="1" w:styleId="9328ED1E4755478C9D43039B6150730F">
    <w:name w:val="9328ED1E4755478C9D43039B6150730F"/>
  </w:style>
  <w:style w:type="paragraph" w:customStyle="1" w:styleId="BEDE1C391508439798E07DAAE8F331E4">
    <w:name w:val="BEDE1C391508439798E07DAAE8F331E4"/>
  </w:style>
  <w:style w:type="paragraph" w:customStyle="1" w:styleId="8CBF8D3D0971491991BEBAFDE4C45BA0">
    <w:name w:val="8CBF8D3D0971491991BEBAFDE4C45BA0"/>
  </w:style>
  <w:style w:type="paragraph" w:customStyle="1" w:styleId="444D1B7292AB4B89842E07DDBBA00B9D">
    <w:name w:val="444D1B7292AB4B89842E07DDBBA00B9D"/>
  </w:style>
  <w:style w:type="paragraph" w:customStyle="1" w:styleId="917AEB8E6376490CB151068DB4F7DBA2">
    <w:name w:val="917AEB8E6376490CB151068DB4F7DBA2"/>
  </w:style>
  <w:style w:type="paragraph" w:customStyle="1" w:styleId="9F077B4DF66E4FB8939C3C91D711C482">
    <w:name w:val="9F077B4DF66E4FB8939C3C91D711C482"/>
  </w:style>
  <w:style w:type="paragraph" w:customStyle="1" w:styleId="8908803D65CB47F69405733D0CC2F3BF">
    <w:name w:val="8908803D65CB47F69405733D0CC2F3BF"/>
  </w:style>
  <w:style w:type="paragraph" w:customStyle="1" w:styleId="FAD7B1D5E58C4DF0A17D10710CD73DE5">
    <w:name w:val="FAD7B1D5E58C4DF0A17D10710CD73DE5"/>
  </w:style>
  <w:style w:type="paragraph" w:customStyle="1" w:styleId="45E316D3BEB448A5A06593B8CA832CF7">
    <w:name w:val="45E316D3BEB448A5A06593B8CA832CF7"/>
  </w:style>
  <w:style w:type="paragraph" w:customStyle="1" w:styleId="4CACE199619F4CAC8012DD6AEE94F7BF">
    <w:name w:val="4CACE199619F4CAC8012DD6AEE94F7BF"/>
  </w:style>
  <w:style w:type="paragraph" w:customStyle="1" w:styleId="BE1946C2C9174225919E72CCF2512100">
    <w:name w:val="BE1946C2C9174225919E72CCF2512100"/>
  </w:style>
  <w:style w:type="paragraph" w:customStyle="1" w:styleId="C57B621F723242738F50A8F4F7F7F1E0">
    <w:name w:val="C57B621F723242738F50A8F4F7F7F1E0"/>
  </w:style>
  <w:style w:type="paragraph" w:customStyle="1" w:styleId="1822303FEFC44FDBA8BE749AE04C73CA">
    <w:name w:val="1822303FEFC44FDBA8BE749AE04C73CA"/>
  </w:style>
  <w:style w:type="paragraph" w:customStyle="1" w:styleId="F05B0ED8596741C78290006689F577F1">
    <w:name w:val="F05B0ED8596741C78290006689F577F1"/>
  </w:style>
  <w:style w:type="paragraph" w:customStyle="1" w:styleId="54C03A37AD31461A8E2AB30A6B191531">
    <w:name w:val="54C03A37AD31461A8E2AB30A6B191531"/>
  </w:style>
  <w:style w:type="paragraph" w:customStyle="1" w:styleId="6CB5B0CB58224212A80EE46AF9A67B4A">
    <w:name w:val="6CB5B0CB58224212A80EE46AF9A67B4A"/>
  </w:style>
  <w:style w:type="paragraph" w:customStyle="1" w:styleId="2CC11675964E401EA5929D4035A47925">
    <w:name w:val="2CC11675964E401EA5929D4035A47925"/>
  </w:style>
  <w:style w:type="paragraph" w:customStyle="1" w:styleId="3080F33A68364D61B68F608E73003A05">
    <w:name w:val="3080F33A68364D61B68F608E73003A05"/>
  </w:style>
  <w:style w:type="paragraph" w:customStyle="1" w:styleId="08A98CF4B05C444DBA72FE0AA424AB90">
    <w:name w:val="08A98CF4B05C444DBA72FE0AA424AB90"/>
  </w:style>
  <w:style w:type="paragraph" w:customStyle="1" w:styleId="48B4F97CA21046EA9004596F9ED6E53C">
    <w:name w:val="48B4F97CA21046EA9004596F9ED6E53C"/>
  </w:style>
  <w:style w:type="paragraph" w:customStyle="1" w:styleId="0AD20AF5C69948BDB9298DAF768EA27A">
    <w:name w:val="0AD20AF5C69948BDB9298DAF768EA27A"/>
  </w:style>
  <w:style w:type="paragraph" w:customStyle="1" w:styleId="FAB8C57F22DF41B2B811BB7FE0223A99">
    <w:name w:val="FAB8C57F22DF41B2B811BB7FE0223A99"/>
  </w:style>
  <w:style w:type="paragraph" w:customStyle="1" w:styleId="F81510BE29DD435887CAC35F5861DB51">
    <w:name w:val="F81510BE29DD435887CAC35F5861DB51"/>
  </w:style>
  <w:style w:type="paragraph" w:customStyle="1" w:styleId="E188E29B5FC94193B9B0C2EEACF2E37E">
    <w:name w:val="E188E29B5FC94193B9B0C2EEACF2E37E"/>
  </w:style>
  <w:style w:type="paragraph" w:customStyle="1" w:styleId="2CBCDE1CF80D4588B58EDE7558052F95">
    <w:name w:val="2CBCDE1CF80D4588B58EDE7558052F95"/>
  </w:style>
  <w:style w:type="paragraph" w:customStyle="1" w:styleId="E7A58DB9C5344BDB981173E6D0D20C45">
    <w:name w:val="E7A58DB9C5344BDB981173E6D0D20C45"/>
  </w:style>
  <w:style w:type="paragraph" w:customStyle="1" w:styleId="19552559CC6C48E099B08A39DE13CB2C">
    <w:name w:val="19552559CC6C48E099B08A39DE13CB2C"/>
  </w:style>
  <w:style w:type="paragraph" w:customStyle="1" w:styleId="1E320954B31A44AA9601C6E8ED93408B">
    <w:name w:val="1E320954B31A44AA9601C6E8ED93408B"/>
  </w:style>
  <w:style w:type="paragraph" w:customStyle="1" w:styleId="4D407486B19E422989009354B2C4A66A">
    <w:name w:val="4D407486B19E422989009354B2C4A66A"/>
  </w:style>
  <w:style w:type="paragraph" w:customStyle="1" w:styleId="B913452CE75140B1A2E466BC74CC5FD8">
    <w:name w:val="B913452CE75140B1A2E466BC74CC5FD8"/>
  </w:style>
  <w:style w:type="paragraph" w:customStyle="1" w:styleId="D0A071B6F54542D5BA8099EA0D2D4DB9">
    <w:name w:val="D0A071B6F54542D5BA8099EA0D2D4DB9"/>
  </w:style>
  <w:style w:type="paragraph" w:customStyle="1" w:styleId="AEC81505AAC544B8A89341674FB7C478">
    <w:name w:val="AEC81505AAC544B8A89341674FB7C478"/>
  </w:style>
  <w:style w:type="paragraph" w:customStyle="1" w:styleId="6F2E2DB0508944C4B4233A1B20285631">
    <w:name w:val="6F2E2DB0508944C4B4233A1B20285631"/>
  </w:style>
  <w:style w:type="paragraph" w:customStyle="1" w:styleId="45C3E788DCD649CAAE96A1AFA306CF4F">
    <w:name w:val="45C3E788DCD649CAAE96A1AFA306CF4F"/>
  </w:style>
  <w:style w:type="paragraph" w:customStyle="1" w:styleId="A0D5733650AE418680AA4D1B81298124">
    <w:name w:val="A0D5733650AE418680AA4D1B81298124"/>
  </w:style>
  <w:style w:type="paragraph" w:customStyle="1" w:styleId="25FE2307C43846C4A6B3FE14234BC3E8">
    <w:name w:val="25FE2307C43846C4A6B3FE14234BC3E8"/>
  </w:style>
  <w:style w:type="paragraph" w:customStyle="1" w:styleId="9AF532024C904A5697E72224CAB23200">
    <w:name w:val="9AF532024C904A5697E72224CAB23200"/>
  </w:style>
  <w:style w:type="paragraph" w:customStyle="1" w:styleId="814B66BC0D6146C2BF622B1EBC9632AB">
    <w:name w:val="814B66BC0D6146C2BF622B1EBC9632AB"/>
  </w:style>
  <w:style w:type="paragraph" w:customStyle="1" w:styleId="1A05A9BA1E634EF29EBC97115F737EF1">
    <w:name w:val="1A05A9BA1E634EF29EBC97115F737EF1"/>
  </w:style>
  <w:style w:type="paragraph" w:customStyle="1" w:styleId="28BC89FA2F304352AEDE7B44686B4CF2">
    <w:name w:val="28BC89FA2F304352AEDE7B44686B4CF2"/>
  </w:style>
  <w:style w:type="paragraph" w:customStyle="1" w:styleId="35A6544125D74EF282059856DF3FA620">
    <w:name w:val="35A6544125D74EF282059856DF3FA620"/>
  </w:style>
  <w:style w:type="paragraph" w:customStyle="1" w:styleId="2EAB8F8CBF5C4EC7AE81FF23C06EB02B">
    <w:name w:val="2EAB8F8CBF5C4EC7AE81FF23C06EB02B"/>
  </w:style>
  <w:style w:type="paragraph" w:customStyle="1" w:styleId="DFDAE72A32D74D1D8150577E7BA38755">
    <w:name w:val="DFDAE72A32D74D1D8150577E7BA38755"/>
  </w:style>
  <w:style w:type="paragraph" w:customStyle="1" w:styleId="507782F373AB4D2C9D84F44ADD5BFBC0">
    <w:name w:val="507782F373AB4D2C9D84F44ADD5BFBC0"/>
  </w:style>
  <w:style w:type="paragraph" w:customStyle="1" w:styleId="082A5145F0A04856BEFA450D4249B4C6">
    <w:name w:val="082A5145F0A04856BEFA450D4249B4C6"/>
  </w:style>
  <w:style w:type="paragraph" w:customStyle="1" w:styleId="DCE0C386689F4B98A9FC61CAF96A37A5">
    <w:name w:val="DCE0C386689F4B98A9FC61CAF96A37A5"/>
  </w:style>
  <w:style w:type="paragraph" w:customStyle="1" w:styleId="288169B46B7E4F11A4471889B742CFEB">
    <w:name w:val="288169B46B7E4F11A4471889B742CFEB"/>
  </w:style>
  <w:style w:type="paragraph" w:customStyle="1" w:styleId="C25385E4590C4EEF926AC1EE03A3B7FA">
    <w:name w:val="C25385E4590C4EEF926AC1EE03A3B7FA"/>
  </w:style>
  <w:style w:type="paragraph" w:customStyle="1" w:styleId="A7711C5D753B4D9CB9FAAD9EC05D76FA">
    <w:name w:val="A7711C5D753B4D9CB9FAAD9EC05D76FA"/>
  </w:style>
  <w:style w:type="paragraph" w:customStyle="1" w:styleId="24D5CF7DA8C94752880CE08DEAC8674F">
    <w:name w:val="24D5CF7DA8C94752880CE08DEAC8674F"/>
  </w:style>
  <w:style w:type="paragraph" w:customStyle="1" w:styleId="1C485964CBB34A1BA4418011BFFDA2F0">
    <w:name w:val="1C485964CBB34A1BA4418011BFFDA2F0"/>
  </w:style>
  <w:style w:type="paragraph" w:customStyle="1" w:styleId="8BF575C4B95B43B595CE76CE6F1BC7F2">
    <w:name w:val="8BF575C4B95B43B595CE76CE6F1BC7F2"/>
  </w:style>
  <w:style w:type="paragraph" w:customStyle="1" w:styleId="DED1247C6A344BBC873D1ED6D2F0F07C">
    <w:name w:val="DED1247C6A344BBC873D1ED6D2F0F07C"/>
  </w:style>
  <w:style w:type="paragraph" w:customStyle="1" w:styleId="AC1445AEF0FA40AA8E41C07C31511833">
    <w:name w:val="AC1445AEF0FA40AA8E41C07C31511833"/>
  </w:style>
  <w:style w:type="paragraph" w:customStyle="1" w:styleId="9954891F0F2248C2980DF28B3F0AAEA5">
    <w:name w:val="9954891F0F2248C2980DF28B3F0AAEA5"/>
  </w:style>
  <w:style w:type="paragraph" w:customStyle="1" w:styleId="BF5174122FEC474B8A1C2503D583CACF">
    <w:name w:val="BF5174122FEC474B8A1C2503D583CACF"/>
  </w:style>
  <w:style w:type="paragraph" w:customStyle="1" w:styleId="9F3080810FCC4F8FA08CA70D77CC1BD7">
    <w:name w:val="9F3080810FCC4F8FA08CA70D77CC1BD7"/>
  </w:style>
  <w:style w:type="paragraph" w:customStyle="1" w:styleId="350D5AFD9ADC42398D57CC71EF6367AC">
    <w:name w:val="350D5AFD9ADC42398D57CC71EF6367AC"/>
  </w:style>
  <w:style w:type="paragraph" w:customStyle="1" w:styleId="1C6BD5B346DC4D13A89AA3B14CA1377F">
    <w:name w:val="1C6BD5B346DC4D13A89AA3B14CA1377F"/>
  </w:style>
  <w:style w:type="paragraph" w:customStyle="1" w:styleId="9865F16B07D44E00867D83ACC7EFB6FF">
    <w:name w:val="9865F16B07D44E00867D83ACC7EFB6FF"/>
  </w:style>
  <w:style w:type="paragraph" w:customStyle="1" w:styleId="FFC012C1264E44EBA120364C4475E4A3">
    <w:name w:val="FFC012C1264E44EBA120364C4475E4A3"/>
  </w:style>
  <w:style w:type="paragraph" w:customStyle="1" w:styleId="76EDEBA2912A432AB6A78ED3C548F40D">
    <w:name w:val="76EDEBA2912A432AB6A78ED3C548F40D"/>
  </w:style>
  <w:style w:type="paragraph" w:customStyle="1" w:styleId="67873AF8D6F24BE6998111DB43184B75">
    <w:name w:val="67873AF8D6F24BE6998111DB43184B75"/>
  </w:style>
  <w:style w:type="paragraph" w:customStyle="1" w:styleId="B662B845954145FFBCB31084EEC98673">
    <w:name w:val="B662B845954145FFBCB31084EEC98673"/>
  </w:style>
  <w:style w:type="paragraph" w:customStyle="1" w:styleId="436B1B952138465180CD5A8DAB2EC373">
    <w:name w:val="436B1B952138465180CD5A8DAB2EC373"/>
  </w:style>
  <w:style w:type="paragraph" w:customStyle="1" w:styleId="C1C6D55DEFC147D0AA03B176988AE2A1">
    <w:name w:val="C1C6D55DEFC147D0AA03B176988AE2A1"/>
  </w:style>
  <w:style w:type="paragraph" w:customStyle="1" w:styleId="B2F5A46C4F144B5DACB8FA2B31D5FE5D">
    <w:name w:val="B2F5A46C4F144B5DACB8FA2B31D5FE5D"/>
  </w:style>
  <w:style w:type="character" w:styleId="Strong">
    <w:name w:val="Strong"/>
    <w:basedOn w:val="DefaultParagraphFont"/>
    <w:uiPriority w:val="22"/>
    <w:unhideWhenUsed/>
    <w:qFormat/>
    <w:rPr>
      <w:b/>
      <w:bCs/>
    </w:rPr>
  </w:style>
  <w:style w:type="paragraph" w:customStyle="1" w:styleId="E4952E99B5524614B9A792277090E197">
    <w:name w:val="E4952E99B5524614B9A792277090E197"/>
  </w:style>
  <w:style w:type="paragraph" w:customStyle="1" w:styleId="4448C4180DBF43728D599175D97B7745">
    <w:name w:val="4448C4180DBF43728D599175D97B7745"/>
  </w:style>
  <w:style w:type="paragraph" w:customStyle="1" w:styleId="17CDE3E98B814C83B2049214C6C0DD2A">
    <w:name w:val="17CDE3E98B814C83B2049214C6C0DD2A"/>
  </w:style>
  <w:style w:type="paragraph" w:customStyle="1" w:styleId="DA749333F85F4C30BA873DA2F0E3963B">
    <w:name w:val="DA749333F85F4C30BA873DA2F0E3963B"/>
  </w:style>
  <w:style w:type="paragraph" w:customStyle="1" w:styleId="F2C358EEAF3C4852AB7CBCA8C2799A6A">
    <w:name w:val="F2C358EEAF3C4852AB7CBCA8C2799A6A"/>
  </w:style>
  <w:style w:type="paragraph" w:customStyle="1" w:styleId="B04F99FA375F4592AAAADFF479249A4E">
    <w:name w:val="B04F99FA375F4592AAAADFF479249A4E"/>
  </w:style>
  <w:style w:type="paragraph" w:customStyle="1" w:styleId="31DB51738237445FAAE2C479DB284326">
    <w:name w:val="31DB51738237445FAAE2C479DB284326"/>
  </w:style>
  <w:style w:type="paragraph" w:customStyle="1" w:styleId="F0A35741359E4C288A048264B88D1B1A">
    <w:name w:val="F0A35741359E4C288A048264B88D1B1A"/>
  </w:style>
  <w:style w:type="paragraph" w:customStyle="1" w:styleId="006694B9CA164B4D9C02E4E5ACE5E102">
    <w:name w:val="006694B9CA164B4D9C02E4E5ACE5E102"/>
  </w:style>
  <w:style w:type="paragraph" w:customStyle="1" w:styleId="16CE1C17F242414786A0CB1D851BA39A">
    <w:name w:val="16CE1C17F242414786A0CB1D851BA39A"/>
  </w:style>
  <w:style w:type="paragraph" w:customStyle="1" w:styleId="0A4CC64D1A83477795AAA9CC6C8DE057">
    <w:name w:val="0A4CC64D1A83477795AAA9CC6C8DE057"/>
  </w:style>
  <w:style w:type="paragraph" w:customStyle="1" w:styleId="81D49E629D274884AA02FFAA53EEF9CB">
    <w:name w:val="81D49E629D274884AA02FFAA53EEF9CB"/>
  </w:style>
  <w:style w:type="paragraph" w:customStyle="1" w:styleId="5E4CB0E0AA784CBE82F196F0AFE36A4A">
    <w:name w:val="5E4CB0E0AA784CBE82F196F0AFE36A4A"/>
  </w:style>
  <w:style w:type="paragraph" w:customStyle="1" w:styleId="3FB508CAE7404F84BC05D0756D63E2FC">
    <w:name w:val="3FB508CAE7404F84BC05D0756D63E2FC"/>
  </w:style>
  <w:style w:type="paragraph" w:customStyle="1" w:styleId="94BC1B78B21940D48599BC9409691B47">
    <w:name w:val="94BC1B78B21940D48599BC9409691B47"/>
  </w:style>
  <w:style w:type="paragraph" w:customStyle="1" w:styleId="CA1F5420C8334139818BCA487F6CFFBF">
    <w:name w:val="CA1F5420C8334139818BCA487F6CFFBF"/>
  </w:style>
  <w:style w:type="paragraph" w:customStyle="1" w:styleId="6E57C55E5220447CBC4DFA687F80828F">
    <w:name w:val="6E57C55E5220447CBC4DFA687F80828F"/>
  </w:style>
  <w:style w:type="paragraph" w:customStyle="1" w:styleId="786A07DA2E434454A6BC933B2003E5FD">
    <w:name w:val="786A07DA2E434454A6BC933B2003E5FD"/>
  </w:style>
  <w:style w:type="paragraph" w:customStyle="1" w:styleId="D0D6D51F6FDD4A90A326445E5BD715E7">
    <w:name w:val="D0D6D51F6FDD4A90A326445E5BD715E7"/>
  </w:style>
  <w:style w:type="paragraph" w:customStyle="1" w:styleId="055F43DB23284D5ABFB4B5C5F47702ED">
    <w:name w:val="055F43DB23284D5ABFB4B5C5F47702ED"/>
  </w:style>
  <w:style w:type="paragraph" w:customStyle="1" w:styleId="AF23649B67C64116A784E6A43A408FB0">
    <w:name w:val="AF23649B67C64116A784E6A43A408FB0"/>
  </w:style>
  <w:style w:type="paragraph" w:customStyle="1" w:styleId="4DD9C4320E634F0586CFB3622687AAD6">
    <w:name w:val="4DD9C4320E634F0586CFB3622687AAD6"/>
  </w:style>
  <w:style w:type="paragraph" w:customStyle="1" w:styleId="5242624BEC734BE2BACBDEDA260A9C75">
    <w:name w:val="5242624BEC734BE2BACBDEDA260A9C75"/>
  </w:style>
  <w:style w:type="paragraph" w:customStyle="1" w:styleId="F1318CA3C8974D2387A46A969CDC2F0C">
    <w:name w:val="F1318CA3C8974D2387A46A969CDC2F0C"/>
  </w:style>
  <w:style w:type="paragraph" w:customStyle="1" w:styleId="3CCE8F1D08734EA19F29C4579599E575">
    <w:name w:val="3CCE8F1D08734EA19F29C4579599E575"/>
  </w:style>
  <w:style w:type="paragraph" w:customStyle="1" w:styleId="406DEF087E2E44CB97FBC618602A11E9">
    <w:name w:val="406DEF087E2E44CB97FBC618602A11E9"/>
  </w:style>
  <w:style w:type="paragraph" w:customStyle="1" w:styleId="2BA291D52AD84AFC95B37A481BFE45F5">
    <w:name w:val="2BA291D52AD84AFC95B37A481BFE45F5"/>
  </w:style>
  <w:style w:type="paragraph" w:customStyle="1" w:styleId="9DFC2134A54140B89A57D9586C08D1F3">
    <w:name w:val="9DFC2134A54140B89A57D9586C08D1F3"/>
  </w:style>
  <w:style w:type="paragraph" w:customStyle="1" w:styleId="FF2DBD0CC7354C50901B02450B2041B7">
    <w:name w:val="FF2DBD0CC7354C50901B02450B2041B7"/>
  </w:style>
  <w:style w:type="paragraph" w:customStyle="1" w:styleId="F2476DFD6C284E03AA0D651654C5AA9D">
    <w:name w:val="F2476DFD6C284E03AA0D651654C5AA9D"/>
  </w:style>
  <w:style w:type="paragraph" w:customStyle="1" w:styleId="7913910B49AD431AB8E639004D93FF3D">
    <w:name w:val="7913910B49AD431AB8E639004D93FF3D"/>
  </w:style>
  <w:style w:type="paragraph" w:customStyle="1" w:styleId="6329650F3C374827BFFECA99E063E4EE">
    <w:name w:val="6329650F3C374827BFFECA99E063E4EE"/>
  </w:style>
  <w:style w:type="paragraph" w:customStyle="1" w:styleId="080AD97A642844F1B8F3C22BE02B7DDB">
    <w:name w:val="080AD97A642844F1B8F3C22BE02B7DDB"/>
  </w:style>
  <w:style w:type="paragraph" w:customStyle="1" w:styleId="C996D124DD2B428B82C1395992054C15">
    <w:name w:val="C996D124DD2B428B82C1395992054C15"/>
  </w:style>
  <w:style w:type="paragraph" w:customStyle="1" w:styleId="BEC29E7328DB44EEB8BE36725E33A60E">
    <w:name w:val="BEC29E7328DB44EEB8BE36725E33A60E"/>
  </w:style>
  <w:style w:type="paragraph" w:customStyle="1" w:styleId="D019EE1DE104404CAC7CD5745DF180D2">
    <w:name w:val="D019EE1DE104404CAC7CD5745DF180D2"/>
  </w:style>
  <w:style w:type="paragraph" w:customStyle="1" w:styleId="A5E123E557C242AEA06BBB27E409E62C">
    <w:name w:val="A5E123E557C242AEA06BBB27E409E62C"/>
  </w:style>
  <w:style w:type="paragraph" w:customStyle="1" w:styleId="07353ACB6F114E54B686DD837B1BFCCD">
    <w:name w:val="07353ACB6F114E54B686DD837B1BFCCD"/>
  </w:style>
  <w:style w:type="paragraph" w:customStyle="1" w:styleId="6BC4B2FC2F994443AF6095CD1698CB5B">
    <w:name w:val="6BC4B2FC2F994443AF6095CD1698CB5B"/>
  </w:style>
  <w:style w:type="paragraph" w:customStyle="1" w:styleId="BA3C1E86F8D348C7AE38EF22C4AA0339">
    <w:name w:val="BA3C1E86F8D348C7AE38EF22C4AA0339"/>
  </w:style>
  <w:style w:type="paragraph" w:customStyle="1" w:styleId="ABE0139F9DFE4B328596AAD3FEB76207">
    <w:name w:val="ABE0139F9DFE4B328596AAD3FEB76207"/>
  </w:style>
  <w:style w:type="paragraph" w:customStyle="1" w:styleId="A254EA3847CD4A81B2FCB085686B26CF">
    <w:name w:val="A254EA3847CD4A81B2FCB085686B26CF"/>
  </w:style>
  <w:style w:type="paragraph" w:customStyle="1" w:styleId="AF4A30BA4D4947CE99795D9F5FBE1986">
    <w:name w:val="AF4A30BA4D4947CE99795D9F5FBE1986"/>
  </w:style>
  <w:style w:type="paragraph" w:customStyle="1" w:styleId="04F1820D89AC46E1A0BF0A106D47FE0D">
    <w:name w:val="04F1820D89AC46E1A0BF0A106D47FE0D"/>
  </w:style>
  <w:style w:type="paragraph" w:customStyle="1" w:styleId="4AA64776998B48B9AB7A5189C0199534">
    <w:name w:val="4AA64776998B48B9AB7A5189C0199534"/>
  </w:style>
  <w:style w:type="paragraph" w:customStyle="1" w:styleId="464B4399AACB490F86D0905C2E54954E">
    <w:name w:val="464B4399AACB490F86D0905C2E54954E"/>
  </w:style>
  <w:style w:type="paragraph" w:customStyle="1" w:styleId="025D034DA6FE44CF8D026BDCB6D93BE0">
    <w:name w:val="025D034DA6FE44CF8D026BDCB6D93BE0"/>
  </w:style>
  <w:style w:type="paragraph" w:customStyle="1" w:styleId="AB8F7DCE95E2476B938463FF3402FA73">
    <w:name w:val="AB8F7DCE95E2476B938463FF3402FA73"/>
  </w:style>
  <w:style w:type="paragraph" w:customStyle="1" w:styleId="5EA331D182324B428F8BEA66B20F5B3F">
    <w:name w:val="5EA331D182324B428F8BEA66B20F5B3F"/>
  </w:style>
  <w:style w:type="paragraph" w:customStyle="1" w:styleId="D0F39E556C364DA6B2B649BABC5DC2B5">
    <w:name w:val="D0F39E556C364DA6B2B649BABC5DC2B5"/>
  </w:style>
  <w:style w:type="paragraph" w:customStyle="1" w:styleId="60584DC52EF940FEB694F5B5EE7B3BBC">
    <w:name w:val="60584DC52EF940FEB694F5B5EE7B3BBC"/>
  </w:style>
  <w:style w:type="paragraph" w:customStyle="1" w:styleId="4E04AFA2C50347F483583B19753566FE">
    <w:name w:val="4E04AFA2C50347F483583B19753566FE"/>
  </w:style>
  <w:style w:type="paragraph" w:customStyle="1" w:styleId="26396F248C6C4CAC8073FB3084319D74">
    <w:name w:val="26396F248C6C4CAC8073FB3084319D74"/>
  </w:style>
  <w:style w:type="paragraph" w:customStyle="1" w:styleId="C8FF70F988B649D495103C3FF8865DB3">
    <w:name w:val="C8FF70F988B649D495103C3FF8865DB3"/>
    <w:rsid w:val="00415BB6"/>
  </w:style>
  <w:style w:type="paragraph" w:customStyle="1" w:styleId="7ADB1B39E9824B309F83BD3380736B0B">
    <w:name w:val="7ADB1B39E9824B309F83BD3380736B0B"/>
    <w:rsid w:val="00415BB6"/>
  </w:style>
  <w:style w:type="paragraph" w:customStyle="1" w:styleId="D8C0561C73174758A2A332A129A4FE0D">
    <w:name w:val="D8C0561C73174758A2A332A129A4FE0D"/>
    <w:rsid w:val="00415BB6"/>
  </w:style>
  <w:style w:type="paragraph" w:customStyle="1" w:styleId="7447CC9F426340248D02C36EBCE38E9D">
    <w:name w:val="7447CC9F426340248D02C36EBCE38E9D"/>
    <w:rsid w:val="00415BB6"/>
  </w:style>
  <w:style w:type="paragraph" w:customStyle="1" w:styleId="806ADA17A3414883B8474546CEA57887">
    <w:name w:val="806ADA17A3414883B8474546CEA57887"/>
    <w:rsid w:val="00415BB6"/>
  </w:style>
  <w:style w:type="paragraph" w:customStyle="1" w:styleId="EC5CC0EB9AD14E2F914B894EF23D5459">
    <w:name w:val="EC5CC0EB9AD14E2F914B894EF23D5459"/>
    <w:rsid w:val="00415BB6"/>
  </w:style>
  <w:style w:type="paragraph" w:customStyle="1" w:styleId="A2606E3577264DD3B7B9C2A26F28A355">
    <w:name w:val="A2606E3577264DD3B7B9C2A26F28A355"/>
    <w:rsid w:val="00415BB6"/>
  </w:style>
  <w:style w:type="paragraph" w:customStyle="1" w:styleId="70356F4854474CA59F92BB83DE52C803">
    <w:name w:val="70356F4854474CA59F92BB83DE52C803"/>
    <w:rsid w:val="00415BB6"/>
  </w:style>
  <w:style w:type="paragraph" w:customStyle="1" w:styleId="59E68963FC2348C98831D24F4AD82C48">
    <w:name w:val="59E68963FC2348C98831D24F4AD82C48"/>
    <w:rsid w:val="00415BB6"/>
  </w:style>
  <w:style w:type="paragraph" w:customStyle="1" w:styleId="C85145C71FE14665BFA6409AE2E8C85F">
    <w:name w:val="C85145C71FE14665BFA6409AE2E8C85F"/>
    <w:rsid w:val="00415BB6"/>
  </w:style>
  <w:style w:type="paragraph" w:customStyle="1" w:styleId="3807BA920786401E98197AF9CDD3E0F5">
    <w:name w:val="3807BA920786401E98197AF9CDD3E0F5"/>
    <w:rsid w:val="00415BB6"/>
  </w:style>
  <w:style w:type="paragraph" w:customStyle="1" w:styleId="75953F1E31E14155B95740F93A584154">
    <w:name w:val="75953F1E31E14155B95740F93A584154"/>
    <w:rsid w:val="00415BB6"/>
  </w:style>
  <w:style w:type="paragraph" w:customStyle="1" w:styleId="2275E2A5EBB74C6BBC9B6DA924867717">
    <w:name w:val="2275E2A5EBB74C6BBC9B6DA924867717"/>
    <w:rsid w:val="00415BB6"/>
  </w:style>
  <w:style w:type="paragraph" w:customStyle="1" w:styleId="D02030B4A2B2446FA0C6E4A27334EF9B">
    <w:name w:val="D02030B4A2B2446FA0C6E4A27334EF9B"/>
    <w:rsid w:val="00415BB6"/>
  </w:style>
  <w:style w:type="paragraph" w:customStyle="1" w:styleId="6044A90A7A8A4E0C8C868FF29F08BA9D">
    <w:name w:val="6044A90A7A8A4E0C8C868FF29F08BA9D"/>
    <w:rsid w:val="00415BB6"/>
  </w:style>
  <w:style w:type="paragraph" w:customStyle="1" w:styleId="AE92617562404909A4C5D07DF3461821">
    <w:name w:val="AE92617562404909A4C5D07DF3461821"/>
    <w:rsid w:val="00415BB6"/>
  </w:style>
  <w:style w:type="paragraph" w:customStyle="1" w:styleId="93C5E6A621C142F4B4EB7D444E28ADAC">
    <w:name w:val="93C5E6A621C142F4B4EB7D444E28ADAC"/>
    <w:rsid w:val="00415BB6"/>
  </w:style>
  <w:style w:type="paragraph" w:customStyle="1" w:styleId="BB9518F999A24F00BCA202F532C073D6">
    <w:name w:val="BB9518F999A24F00BCA202F532C073D6"/>
    <w:rsid w:val="00415BB6"/>
  </w:style>
  <w:style w:type="paragraph" w:customStyle="1" w:styleId="9080D110BF5145F88E04D11089A8E417">
    <w:name w:val="9080D110BF5145F88E04D11089A8E417"/>
    <w:rsid w:val="00415BB6"/>
  </w:style>
  <w:style w:type="paragraph" w:customStyle="1" w:styleId="D33D8D243DB94980AC61267C5DF1D209">
    <w:name w:val="D33D8D243DB94980AC61267C5DF1D209"/>
    <w:rsid w:val="00415BB6"/>
  </w:style>
  <w:style w:type="paragraph" w:customStyle="1" w:styleId="526BCA4D05164F559095261C140B0DE3">
    <w:name w:val="526BCA4D05164F559095261C140B0DE3"/>
    <w:rsid w:val="00415BB6"/>
  </w:style>
  <w:style w:type="paragraph" w:customStyle="1" w:styleId="E8D558A82026499DBF1D9C6F938C6661">
    <w:name w:val="E8D558A82026499DBF1D9C6F938C6661"/>
    <w:rsid w:val="00415BB6"/>
  </w:style>
  <w:style w:type="paragraph" w:customStyle="1" w:styleId="D926DE4A242048688DF5AB060C079B9D">
    <w:name w:val="D926DE4A242048688DF5AB060C079B9D"/>
    <w:rsid w:val="00415BB6"/>
  </w:style>
  <w:style w:type="paragraph" w:customStyle="1" w:styleId="A751900016334230ADCCBA47D613B1CA">
    <w:name w:val="A751900016334230ADCCBA47D613B1CA"/>
    <w:rsid w:val="00415BB6"/>
  </w:style>
  <w:style w:type="paragraph" w:customStyle="1" w:styleId="1B3E95EAB36948D386C0182BDC594F57">
    <w:name w:val="1B3E95EAB36948D386C0182BDC594F57"/>
    <w:rsid w:val="00415BB6"/>
  </w:style>
  <w:style w:type="paragraph" w:customStyle="1" w:styleId="539F3F3217C140129830E6EE3B663C87">
    <w:name w:val="539F3F3217C140129830E6EE3B663C87"/>
    <w:rsid w:val="00415BB6"/>
  </w:style>
  <w:style w:type="paragraph" w:customStyle="1" w:styleId="FD9FC1BFF2AF44A6810B4044D1741C27">
    <w:name w:val="FD9FC1BFF2AF44A6810B4044D1741C27"/>
    <w:rsid w:val="00415BB6"/>
  </w:style>
  <w:style w:type="paragraph" w:customStyle="1" w:styleId="11544B872C1949B8A03CC8CC10A01DA3">
    <w:name w:val="11544B872C1949B8A03CC8CC10A01DA3"/>
    <w:rsid w:val="00415BB6"/>
  </w:style>
  <w:style w:type="paragraph" w:customStyle="1" w:styleId="80CE9B20E81D4165A631BE570DDD2A9A">
    <w:name w:val="80CE9B20E81D4165A631BE570DDD2A9A"/>
    <w:rsid w:val="00415BB6"/>
  </w:style>
  <w:style w:type="paragraph" w:customStyle="1" w:styleId="DEE8D9B2E4424ED58353DD49460EC448">
    <w:name w:val="DEE8D9B2E4424ED58353DD49460EC448"/>
    <w:rsid w:val="00415BB6"/>
  </w:style>
  <w:style w:type="paragraph" w:customStyle="1" w:styleId="B39CAF16CE7C4A9FAB1B4A9CF34CAB41">
    <w:name w:val="B39CAF16CE7C4A9FAB1B4A9CF34CAB41"/>
    <w:rsid w:val="00415BB6"/>
  </w:style>
  <w:style w:type="paragraph" w:customStyle="1" w:styleId="7AD5CE6EF31A42BA8AD2E242CF7184AA">
    <w:name w:val="7AD5CE6EF31A42BA8AD2E242CF7184AA"/>
    <w:rsid w:val="00415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1692</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FOR ONLINE BUS BOOKING SYSTEM</vt:lpstr>
    </vt:vector>
  </TitlesOfParts>
  <Company>Mashcom Softworks</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ONLINE BUS BOOKING SYSTEM</dc:title>
  <dc:subject>For Stallion Cruise</dc:subject>
  <dc:creator>MASHCOM SOFTWORKS</dc:creator>
  <cp:lastModifiedBy>blessing mashoko</cp:lastModifiedBy>
  <cp:revision>74</cp:revision>
  <cp:lastPrinted>2022-08-29T10:41:00Z</cp:lastPrinted>
  <dcterms:created xsi:type="dcterms:W3CDTF">2022-08-29T08:00:00Z</dcterms:created>
  <dcterms:modified xsi:type="dcterms:W3CDTF">2022-08-30T12:13:00Z</dcterms:modified>
  <cp:category>https://mashcom.co.zw</cp:category>
  <cp:contentStatus>Stallion Cruise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